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B798" w14:textId="77777777" w:rsidR="000C4B45" w:rsidRPr="00D451F8" w:rsidRDefault="00206DBE" w:rsidP="00C71342">
      <w:pPr>
        <w:pStyle w:val="Otsikko"/>
      </w:pPr>
      <w:r w:rsidRPr="00D451F8">
        <w:t>VAATIMUSMÄÄRITTELY</w:t>
      </w:r>
    </w:p>
    <w:p w14:paraId="660F0FC4" w14:textId="77777777" w:rsidR="000C4B45" w:rsidRPr="00D451F8" w:rsidRDefault="00206DBE" w:rsidP="006E4AC5">
      <w:pPr>
        <w:pStyle w:val="Potsikontarkennus"/>
      </w:pPr>
      <w:r w:rsidRPr="00D451F8">
        <w:t>Ohjelmointi-Opintojakson Projekti</w:t>
      </w:r>
    </w:p>
    <w:p w14:paraId="6ADCD254" w14:textId="77777777" w:rsidR="000C4B45" w:rsidRPr="00D451F8" w:rsidRDefault="000C4B45" w:rsidP="006E4AC5">
      <w:pPr>
        <w:pStyle w:val="Kannentekstit"/>
      </w:pPr>
    </w:p>
    <w:p w14:paraId="347DD195" w14:textId="77777777" w:rsidR="000C4B45" w:rsidRPr="00D451F8" w:rsidRDefault="00B024CC" w:rsidP="006E4AC5">
      <w:pPr>
        <w:pStyle w:val="Kannentekstit"/>
      </w:pPr>
      <w:r w:rsidRPr="00D451F8">
        <w:rPr>
          <w:lang w:eastAsia="fi-FI"/>
        </w:rPr>
        <w:drawing>
          <wp:inline distT="0" distB="0" distL="0" distR="0" wp14:anchorId="3DE1F5A4" wp14:editId="20995B8A">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59DE1EB7" w14:textId="77777777" w:rsidR="000C4B45" w:rsidRPr="00D451F8" w:rsidRDefault="000C4B45" w:rsidP="006E4AC5">
      <w:pPr>
        <w:pStyle w:val="Kannentekstit"/>
      </w:pPr>
    </w:p>
    <w:p w14:paraId="394D274D" w14:textId="77777777" w:rsidR="000C4B45" w:rsidRPr="00D451F8" w:rsidRDefault="00206DBE" w:rsidP="006E4AC5">
      <w:pPr>
        <w:pStyle w:val="Kannentekstit"/>
      </w:pPr>
      <w:r w:rsidRPr="00D451F8">
        <w:t>Tieto- ja viestintätekniikka, insinööri</w:t>
      </w:r>
    </w:p>
    <w:p w14:paraId="5FE98020" w14:textId="77777777" w:rsidR="000C4B45" w:rsidRPr="00D451F8" w:rsidRDefault="00206DBE" w:rsidP="006E4AC5">
      <w:pPr>
        <w:pStyle w:val="Kannentekstit"/>
      </w:pPr>
      <w:r w:rsidRPr="00D451F8">
        <w:t>2022</w:t>
      </w:r>
    </w:p>
    <w:p w14:paraId="1BE52C96" w14:textId="77777777" w:rsidR="000C4B45" w:rsidRPr="00D451F8" w:rsidRDefault="00206DBE" w:rsidP="006E4AC5">
      <w:pPr>
        <w:pStyle w:val="Kannentekstit"/>
      </w:pPr>
      <w:r w:rsidRPr="00D451F8">
        <w:t>Aki Vneho, Pessi Vilppolahti, Pauliina Savolainen</w:t>
      </w:r>
    </w:p>
    <w:p w14:paraId="41EC2B9E" w14:textId="77777777" w:rsidR="00052964" w:rsidRPr="00D451F8" w:rsidRDefault="00052964" w:rsidP="0091710D"/>
    <w:p w14:paraId="1C521DEC" w14:textId="77777777" w:rsidR="00E24F6D" w:rsidRPr="00D451F8" w:rsidRDefault="00E24F6D" w:rsidP="0091710D">
      <w:pPr>
        <w:sectPr w:rsidR="00E24F6D" w:rsidRPr="00D451F8" w:rsidSect="0025514C">
          <w:pgSz w:w="11906" w:h="16838"/>
          <w:pgMar w:top="7088" w:right="1134" w:bottom="1134" w:left="1701" w:header="567" w:footer="567" w:gutter="0"/>
          <w:cols w:space="708"/>
          <w:docGrid w:linePitch="360"/>
        </w:sect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1552B231" w14:textId="77777777" w:rsidR="00253754" w:rsidRPr="00D451F8" w:rsidRDefault="00253754" w:rsidP="0091710D">
          <w:pPr>
            <w:pStyle w:val="Sisllysluettelonotsikko"/>
          </w:pPr>
          <w:r w:rsidRPr="00D451F8">
            <w:t>Sisällys</w:t>
          </w:r>
        </w:p>
        <w:p w14:paraId="208AB1E8" w14:textId="77777777" w:rsidR="00DF6913" w:rsidRDefault="00253754">
          <w:pPr>
            <w:pStyle w:val="Sisluet1"/>
            <w:rPr>
              <w:rFonts w:asciiTheme="minorHAnsi" w:eastAsiaTheme="minorEastAsia" w:hAnsiTheme="minorHAnsi" w:cstheme="minorBidi"/>
              <w:sz w:val="22"/>
              <w:szCs w:val="22"/>
              <w:lang w:eastAsia="fi-FI"/>
            </w:rPr>
          </w:pPr>
          <w:r w:rsidRPr="00D451F8">
            <w:fldChar w:fldCharType="begin"/>
          </w:r>
          <w:r w:rsidRPr="00D451F8">
            <w:instrText xml:space="preserve"> TOC \o "1-3" \h \z \u </w:instrText>
          </w:r>
          <w:r w:rsidRPr="00D451F8">
            <w:fldChar w:fldCharType="separate"/>
          </w:r>
          <w:hyperlink w:anchor="_Toc114049964" w:history="1">
            <w:r w:rsidR="00DF6913" w:rsidRPr="00DB2850">
              <w:rPr>
                <w:rStyle w:val="Hyperlinkki"/>
              </w:rPr>
              <w:t>1</w:t>
            </w:r>
            <w:r w:rsidR="00DF6913">
              <w:rPr>
                <w:rFonts w:asciiTheme="minorHAnsi" w:eastAsiaTheme="minorEastAsia" w:hAnsiTheme="minorHAnsi" w:cstheme="minorBidi"/>
                <w:sz w:val="22"/>
                <w:szCs w:val="22"/>
                <w:lang w:eastAsia="fi-FI"/>
              </w:rPr>
              <w:tab/>
            </w:r>
            <w:r w:rsidR="00DF6913" w:rsidRPr="00DB2850">
              <w:rPr>
                <w:rStyle w:val="Hyperlinkki"/>
              </w:rPr>
              <w:t>Johdanto</w:t>
            </w:r>
            <w:r w:rsidR="00DF6913">
              <w:rPr>
                <w:webHidden/>
              </w:rPr>
              <w:tab/>
            </w:r>
            <w:r w:rsidR="00DF6913">
              <w:rPr>
                <w:webHidden/>
              </w:rPr>
              <w:fldChar w:fldCharType="begin"/>
            </w:r>
            <w:r w:rsidR="00DF6913">
              <w:rPr>
                <w:webHidden/>
              </w:rPr>
              <w:instrText xml:space="preserve"> PAGEREF _Toc114049964 \h </w:instrText>
            </w:r>
            <w:r w:rsidR="00DF6913">
              <w:rPr>
                <w:webHidden/>
              </w:rPr>
            </w:r>
            <w:r w:rsidR="00DF6913">
              <w:rPr>
                <w:webHidden/>
              </w:rPr>
              <w:fldChar w:fldCharType="separate"/>
            </w:r>
            <w:r w:rsidR="00DF6913">
              <w:rPr>
                <w:webHidden/>
              </w:rPr>
              <w:t>1</w:t>
            </w:r>
            <w:r w:rsidR="00DF6913">
              <w:rPr>
                <w:webHidden/>
              </w:rPr>
              <w:fldChar w:fldCharType="end"/>
            </w:r>
          </w:hyperlink>
        </w:p>
        <w:p w14:paraId="03D7DC4A" w14:textId="77777777" w:rsidR="00DF6913" w:rsidRDefault="00000000">
          <w:pPr>
            <w:pStyle w:val="Sisluet2"/>
            <w:rPr>
              <w:rFonts w:asciiTheme="minorHAnsi" w:eastAsiaTheme="minorEastAsia" w:hAnsiTheme="minorHAnsi" w:cstheme="minorBidi"/>
              <w:sz w:val="22"/>
              <w:szCs w:val="22"/>
              <w:lang w:eastAsia="fi-FI"/>
            </w:rPr>
          </w:pPr>
          <w:hyperlink w:anchor="_Toc114049965" w:history="1">
            <w:r w:rsidR="00DF6913" w:rsidRPr="00DB2850">
              <w:rPr>
                <w:rStyle w:val="Hyperlinkki"/>
              </w:rPr>
              <w:t>1.1</w:t>
            </w:r>
            <w:r w:rsidR="00DF6913">
              <w:rPr>
                <w:rFonts w:asciiTheme="minorHAnsi" w:eastAsiaTheme="minorEastAsia" w:hAnsiTheme="minorHAnsi" w:cstheme="minorBidi"/>
                <w:sz w:val="22"/>
                <w:szCs w:val="22"/>
                <w:lang w:eastAsia="fi-FI"/>
              </w:rPr>
              <w:tab/>
            </w:r>
            <w:r w:rsidR="00DF6913" w:rsidRPr="00DB2850">
              <w:rPr>
                <w:rStyle w:val="Hyperlinkki"/>
              </w:rPr>
              <w:t>Tarkoitus ja kattavuus</w:t>
            </w:r>
            <w:r w:rsidR="00DF6913">
              <w:rPr>
                <w:webHidden/>
              </w:rPr>
              <w:tab/>
            </w:r>
            <w:r w:rsidR="00DF6913">
              <w:rPr>
                <w:webHidden/>
              </w:rPr>
              <w:fldChar w:fldCharType="begin"/>
            </w:r>
            <w:r w:rsidR="00DF6913">
              <w:rPr>
                <w:webHidden/>
              </w:rPr>
              <w:instrText xml:space="preserve"> PAGEREF _Toc114049965 \h </w:instrText>
            </w:r>
            <w:r w:rsidR="00DF6913">
              <w:rPr>
                <w:webHidden/>
              </w:rPr>
            </w:r>
            <w:r w:rsidR="00DF6913">
              <w:rPr>
                <w:webHidden/>
              </w:rPr>
              <w:fldChar w:fldCharType="separate"/>
            </w:r>
            <w:r w:rsidR="00DF6913">
              <w:rPr>
                <w:webHidden/>
              </w:rPr>
              <w:t>1</w:t>
            </w:r>
            <w:r w:rsidR="00DF6913">
              <w:rPr>
                <w:webHidden/>
              </w:rPr>
              <w:fldChar w:fldCharType="end"/>
            </w:r>
          </w:hyperlink>
        </w:p>
        <w:p w14:paraId="0B2AAF8B" w14:textId="77777777" w:rsidR="00DF6913" w:rsidRDefault="00000000">
          <w:pPr>
            <w:pStyle w:val="Sisluet2"/>
            <w:rPr>
              <w:rFonts w:asciiTheme="minorHAnsi" w:eastAsiaTheme="minorEastAsia" w:hAnsiTheme="minorHAnsi" w:cstheme="minorBidi"/>
              <w:sz w:val="22"/>
              <w:szCs w:val="22"/>
              <w:lang w:eastAsia="fi-FI"/>
            </w:rPr>
          </w:pPr>
          <w:hyperlink w:anchor="_Toc114049966" w:history="1">
            <w:r w:rsidR="00DF6913" w:rsidRPr="00DB2850">
              <w:rPr>
                <w:rStyle w:val="Hyperlinkki"/>
                <w:lang w:val="en-US"/>
              </w:rPr>
              <w:t>1.2</w:t>
            </w:r>
            <w:r w:rsidR="00DF6913">
              <w:rPr>
                <w:rFonts w:asciiTheme="minorHAnsi" w:eastAsiaTheme="minorEastAsia" w:hAnsiTheme="minorHAnsi" w:cstheme="minorBidi"/>
                <w:sz w:val="22"/>
                <w:szCs w:val="22"/>
                <w:lang w:eastAsia="fi-FI"/>
              </w:rPr>
              <w:tab/>
            </w:r>
            <w:r w:rsidR="00DF6913" w:rsidRPr="00DB2850">
              <w:rPr>
                <w:rStyle w:val="Hyperlinkki"/>
                <w:lang w:val="en-US"/>
              </w:rPr>
              <w:t>Tuote ja ympäristö</w:t>
            </w:r>
            <w:r w:rsidR="00DF6913">
              <w:rPr>
                <w:webHidden/>
              </w:rPr>
              <w:tab/>
            </w:r>
            <w:r w:rsidR="00DF6913">
              <w:rPr>
                <w:webHidden/>
              </w:rPr>
              <w:fldChar w:fldCharType="begin"/>
            </w:r>
            <w:r w:rsidR="00DF6913">
              <w:rPr>
                <w:webHidden/>
              </w:rPr>
              <w:instrText xml:space="preserve"> PAGEREF _Toc114049966 \h </w:instrText>
            </w:r>
            <w:r w:rsidR="00DF6913">
              <w:rPr>
                <w:webHidden/>
              </w:rPr>
            </w:r>
            <w:r w:rsidR="00DF6913">
              <w:rPr>
                <w:webHidden/>
              </w:rPr>
              <w:fldChar w:fldCharType="separate"/>
            </w:r>
            <w:r w:rsidR="00DF6913">
              <w:rPr>
                <w:webHidden/>
              </w:rPr>
              <w:t>2</w:t>
            </w:r>
            <w:r w:rsidR="00DF6913">
              <w:rPr>
                <w:webHidden/>
              </w:rPr>
              <w:fldChar w:fldCharType="end"/>
            </w:r>
          </w:hyperlink>
        </w:p>
        <w:p w14:paraId="7F9D24DC" w14:textId="77777777" w:rsidR="00DF6913" w:rsidRDefault="00000000">
          <w:pPr>
            <w:pStyle w:val="Sisluet2"/>
            <w:rPr>
              <w:rFonts w:asciiTheme="minorHAnsi" w:eastAsiaTheme="minorEastAsia" w:hAnsiTheme="minorHAnsi" w:cstheme="minorBidi"/>
              <w:sz w:val="22"/>
              <w:szCs w:val="22"/>
              <w:lang w:eastAsia="fi-FI"/>
            </w:rPr>
          </w:pPr>
          <w:hyperlink w:anchor="_Toc114049967" w:history="1">
            <w:r w:rsidR="00DF6913" w:rsidRPr="00DB2850">
              <w:rPr>
                <w:rStyle w:val="Hyperlinkki"/>
                <w:lang w:val="en-US"/>
              </w:rPr>
              <w:t>1.3</w:t>
            </w:r>
            <w:r w:rsidR="00DF6913">
              <w:rPr>
                <w:rFonts w:asciiTheme="minorHAnsi" w:eastAsiaTheme="minorEastAsia" w:hAnsiTheme="minorHAnsi" w:cstheme="minorBidi"/>
                <w:sz w:val="22"/>
                <w:szCs w:val="22"/>
                <w:lang w:eastAsia="fi-FI"/>
              </w:rPr>
              <w:tab/>
            </w:r>
            <w:r w:rsidR="00DF6913" w:rsidRPr="00DB2850">
              <w:rPr>
                <w:rStyle w:val="Hyperlinkki"/>
                <w:lang w:val="en-US"/>
              </w:rPr>
              <w:t>Määritelmät, termit, lyhenteet</w:t>
            </w:r>
            <w:r w:rsidR="00DF6913">
              <w:rPr>
                <w:webHidden/>
              </w:rPr>
              <w:tab/>
            </w:r>
            <w:r w:rsidR="00DF6913">
              <w:rPr>
                <w:webHidden/>
              </w:rPr>
              <w:fldChar w:fldCharType="begin"/>
            </w:r>
            <w:r w:rsidR="00DF6913">
              <w:rPr>
                <w:webHidden/>
              </w:rPr>
              <w:instrText xml:space="preserve"> PAGEREF _Toc114049967 \h </w:instrText>
            </w:r>
            <w:r w:rsidR="00DF6913">
              <w:rPr>
                <w:webHidden/>
              </w:rPr>
            </w:r>
            <w:r w:rsidR="00DF6913">
              <w:rPr>
                <w:webHidden/>
              </w:rPr>
              <w:fldChar w:fldCharType="separate"/>
            </w:r>
            <w:r w:rsidR="00DF6913">
              <w:rPr>
                <w:webHidden/>
              </w:rPr>
              <w:t>2</w:t>
            </w:r>
            <w:r w:rsidR="00DF6913">
              <w:rPr>
                <w:webHidden/>
              </w:rPr>
              <w:fldChar w:fldCharType="end"/>
            </w:r>
          </w:hyperlink>
        </w:p>
        <w:p w14:paraId="4A9C030F" w14:textId="77777777" w:rsidR="00DF6913" w:rsidRDefault="00000000">
          <w:pPr>
            <w:pStyle w:val="Sisluet2"/>
            <w:rPr>
              <w:rFonts w:asciiTheme="minorHAnsi" w:eastAsiaTheme="minorEastAsia" w:hAnsiTheme="minorHAnsi" w:cstheme="minorBidi"/>
              <w:sz w:val="22"/>
              <w:szCs w:val="22"/>
              <w:lang w:eastAsia="fi-FI"/>
            </w:rPr>
          </w:pPr>
          <w:hyperlink w:anchor="_Toc114049968" w:history="1">
            <w:r w:rsidR="00DF6913" w:rsidRPr="00DB2850">
              <w:rPr>
                <w:rStyle w:val="Hyperlinkki"/>
                <w:lang w:val="en-US"/>
              </w:rPr>
              <w:t>1.4</w:t>
            </w:r>
            <w:r w:rsidR="00DF6913">
              <w:rPr>
                <w:rFonts w:asciiTheme="minorHAnsi" w:eastAsiaTheme="minorEastAsia" w:hAnsiTheme="minorHAnsi" w:cstheme="minorBidi"/>
                <w:sz w:val="22"/>
                <w:szCs w:val="22"/>
                <w:lang w:eastAsia="fi-FI"/>
              </w:rPr>
              <w:tab/>
            </w:r>
            <w:r w:rsidR="00DF6913" w:rsidRPr="00DB2850">
              <w:rPr>
                <w:rStyle w:val="Hyperlinkki"/>
                <w:lang w:val="en-US"/>
              </w:rPr>
              <w:t>Viitteet</w:t>
            </w:r>
            <w:r w:rsidR="00DF6913">
              <w:rPr>
                <w:webHidden/>
              </w:rPr>
              <w:tab/>
            </w:r>
            <w:r w:rsidR="00DF6913">
              <w:rPr>
                <w:webHidden/>
              </w:rPr>
              <w:fldChar w:fldCharType="begin"/>
            </w:r>
            <w:r w:rsidR="00DF6913">
              <w:rPr>
                <w:webHidden/>
              </w:rPr>
              <w:instrText xml:space="preserve"> PAGEREF _Toc114049968 \h </w:instrText>
            </w:r>
            <w:r w:rsidR="00DF6913">
              <w:rPr>
                <w:webHidden/>
              </w:rPr>
            </w:r>
            <w:r w:rsidR="00DF6913">
              <w:rPr>
                <w:webHidden/>
              </w:rPr>
              <w:fldChar w:fldCharType="separate"/>
            </w:r>
            <w:r w:rsidR="00DF6913">
              <w:rPr>
                <w:webHidden/>
              </w:rPr>
              <w:t>2</w:t>
            </w:r>
            <w:r w:rsidR="00DF6913">
              <w:rPr>
                <w:webHidden/>
              </w:rPr>
              <w:fldChar w:fldCharType="end"/>
            </w:r>
          </w:hyperlink>
        </w:p>
        <w:p w14:paraId="5E2E2918" w14:textId="77777777" w:rsidR="00DF6913" w:rsidRDefault="00000000">
          <w:pPr>
            <w:pStyle w:val="Sisluet2"/>
            <w:rPr>
              <w:rFonts w:asciiTheme="minorHAnsi" w:eastAsiaTheme="minorEastAsia" w:hAnsiTheme="minorHAnsi" w:cstheme="minorBidi"/>
              <w:sz w:val="22"/>
              <w:szCs w:val="22"/>
              <w:lang w:eastAsia="fi-FI"/>
            </w:rPr>
          </w:pPr>
          <w:hyperlink w:anchor="_Toc114049969" w:history="1">
            <w:r w:rsidR="00DF6913" w:rsidRPr="00DB2850">
              <w:rPr>
                <w:rStyle w:val="Hyperlinkki"/>
                <w:lang w:val="en-US"/>
              </w:rPr>
              <w:t>1.5</w:t>
            </w:r>
            <w:r w:rsidR="00DF6913">
              <w:rPr>
                <w:rFonts w:asciiTheme="minorHAnsi" w:eastAsiaTheme="minorEastAsia" w:hAnsiTheme="minorHAnsi" w:cstheme="minorBidi"/>
                <w:sz w:val="22"/>
                <w:szCs w:val="22"/>
                <w:lang w:eastAsia="fi-FI"/>
              </w:rPr>
              <w:tab/>
            </w:r>
            <w:r w:rsidR="00DF6913" w:rsidRPr="00DB2850">
              <w:rPr>
                <w:rStyle w:val="Hyperlinkki"/>
                <w:lang w:val="en-US"/>
              </w:rPr>
              <w:t>Yleiskatsaus dokumenttiin</w:t>
            </w:r>
            <w:r w:rsidR="00DF6913">
              <w:rPr>
                <w:webHidden/>
              </w:rPr>
              <w:tab/>
            </w:r>
            <w:r w:rsidR="00DF6913">
              <w:rPr>
                <w:webHidden/>
              </w:rPr>
              <w:fldChar w:fldCharType="begin"/>
            </w:r>
            <w:r w:rsidR="00DF6913">
              <w:rPr>
                <w:webHidden/>
              </w:rPr>
              <w:instrText xml:space="preserve"> PAGEREF _Toc114049969 \h </w:instrText>
            </w:r>
            <w:r w:rsidR="00DF6913">
              <w:rPr>
                <w:webHidden/>
              </w:rPr>
            </w:r>
            <w:r w:rsidR="00DF6913">
              <w:rPr>
                <w:webHidden/>
              </w:rPr>
              <w:fldChar w:fldCharType="separate"/>
            </w:r>
            <w:r w:rsidR="00DF6913">
              <w:rPr>
                <w:webHidden/>
              </w:rPr>
              <w:t>2</w:t>
            </w:r>
            <w:r w:rsidR="00DF6913">
              <w:rPr>
                <w:webHidden/>
              </w:rPr>
              <w:fldChar w:fldCharType="end"/>
            </w:r>
          </w:hyperlink>
        </w:p>
        <w:p w14:paraId="2BEB64F9" w14:textId="77777777" w:rsidR="00DF6913" w:rsidRDefault="00000000">
          <w:pPr>
            <w:pStyle w:val="Sisluet1"/>
            <w:rPr>
              <w:rFonts w:asciiTheme="minorHAnsi" w:eastAsiaTheme="minorEastAsia" w:hAnsiTheme="minorHAnsi" w:cstheme="minorBidi"/>
              <w:sz w:val="22"/>
              <w:szCs w:val="22"/>
              <w:lang w:eastAsia="fi-FI"/>
            </w:rPr>
          </w:pPr>
          <w:hyperlink w:anchor="_Toc114049970" w:history="1">
            <w:r w:rsidR="00DF6913" w:rsidRPr="00DB2850">
              <w:rPr>
                <w:rStyle w:val="Hyperlinkki"/>
                <w:lang w:val="en-US"/>
              </w:rPr>
              <w:t>2</w:t>
            </w:r>
            <w:r w:rsidR="00DF6913">
              <w:rPr>
                <w:rFonts w:asciiTheme="minorHAnsi" w:eastAsiaTheme="minorEastAsia" w:hAnsiTheme="minorHAnsi" w:cstheme="minorBidi"/>
                <w:sz w:val="22"/>
                <w:szCs w:val="22"/>
                <w:lang w:eastAsia="fi-FI"/>
              </w:rPr>
              <w:tab/>
            </w:r>
            <w:r w:rsidR="00DF6913" w:rsidRPr="00DB2850">
              <w:rPr>
                <w:rStyle w:val="Hyperlinkki"/>
                <w:lang w:val="en-US"/>
              </w:rPr>
              <w:t>Yleiskuvaus</w:t>
            </w:r>
            <w:r w:rsidR="00DF6913">
              <w:rPr>
                <w:webHidden/>
              </w:rPr>
              <w:tab/>
            </w:r>
            <w:r w:rsidR="00DF6913">
              <w:rPr>
                <w:webHidden/>
              </w:rPr>
              <w:fldChar w:fldCharType="begin"/>
            </w:r>
            <w:r w:rsidR="00DF6913">
              <w:rPr>
                <w:webHidden/>
              </w:rPr>
              <w:instrText xml:space="preserve"> PAGEREF _Toc114049970 \h </w:instrText>
            </w:r>
            <w:r w:rsidR="00DF6913">
              <w:rPr>
                <w:webHidden/>
              </w:rPr>
            </w:r>
            <w:r w:rsidR="00DF6913">
              <w:rPr>
                <w:webHidden/>
              </w:rPr>
              <w:fldChar w:fldCharType="separate"/>
            </w:r>
            <w:r w:rsidR="00DF6913">
              <w:rPr>
                <w:webHidden/>
              </w:rPr>
              <w:t>2</w:t>
            </w:r>
            <w:r w:rsidR="00DF6913">
              <w:rPr>
                <w:webHidden/>
              </w:rPr>
              <w:fldChar w:fldCharType="end"/>
            </w:r>
          </w:hyperlink>
        </w:p>
        <w:p w14:paraId="008D637A" w14:textId="77777777" w:rsidR="00DF6913" w:rsidRDefault="00000000">
          <w:pPr>
            <w:pStyle w:val="Sisluet2"/>
            <w:rPr>
              <w:rFonts w:asciiTheme="minorHAnsi" w:eastAsiaTheme="minorEastAsia" w:hAnsiTheme="minorHAnsi" w:cstheme="minorBidi"/>
              <w:sz w:val="22"/>
              <w:szCs w:val="22"/>
              <w:lang w:eastAsia="fi-FI"/>
            </w:rPr>
          </w:pPr>
          <w:hyperlink w:anchor="_Toc114049971" w:history="1">
            <w:r w:rsidR="00DF6913" w:rsidRPr="00DB2850">
              <w:rPr>
                <w:rStyle w:val="Hyperlinkki"/>
              </w:rPr>
              <w:t>2.1</w:t>
            </w:r>
            <w:r w:rsidR="00DF6913">
              <w:rPr>
                <w:rFonts w:asciiTheme="minorHAnsi" w:eastAsiaTheme="minorEastAsia" w:hAnsiTheme="minorHAnsi" w:cstheme="minorBidi"/>
                <w:sz w:val="22"/>
                <w:szCs w:val="22"/>
                <w:lang w:eastAsia="fi-FI"/>
              </w:rPr>
              <w:tab/>
            </w:r>
            <w:r w:rsidR="00DF6913" w:rsidRPr="00DB2850">
              <w:rPr>
                <w:rStyle w:val="Hyperlinkki"/>
              </w:rPr>
              <w:t>Ympäristö</w:t>
            </w:r>
            <w:r w:rsidR="00DF6913">
              <w:rPr>
                <w:webHidden/>
              </w:rPr>
              <w:tab/>
            </w:r>
            <w:r w:rsidR="00DF6913">
              <w:rPr>
                <w:webHidden/>
              </w:rPr>
              <w:fldChar w:fldCharType="begin"/>
            </w:r>
            <w:r w:rsidR="00DF6913">
              <w:rPr>
                <w:webHidden/>
              </w:rPr>
              <w:instrText xml:space="preserve"> PAGEREF _Toc114049971 \h </w:instrText>
            </w:r>
            <w:r w:rsidR="00DF6913">
              <w:rPr>
                <w:webHidden/>
              </w:rPr>
            </w:r>
            <w:r w:rsidR="00DF6913">
              <w:rPr>
                <w:webHidden/>
              </w:rPr>
              <w:fldChar w:fldCharType="separate"/>
            </w:r>
            <w:r w:rsidR="00DF6913">
              <w:rPr>
                <w:webHidden/>
              </w:rPr>
              <w:t>2</w:t>
            </w:r>
            <w:r w:rsidR="00DF6913">
              <w:rPr>
                <w:webHidden/>
              </w:rPr>
              <w:fldChar w:fldCharType="end"/>
            </w:r>
          </w:hyperlink>
        </w:p>
        <w:p w14:paraId="4B2DE994" w14:textId="77777777" w:rsidR="00DF6913" w:rsidRDefault="00000000">
          <w:pPr>
            <w:pStyle w:val="Sisluet2"/>
            <w:rPr>
              <w:rFonts w:asciiTheme="minorHAnsi" w:eastAsiaTheme="minorEastAsia" w:hAnsiTheme="minorHAnsi" w:cstheme="minorBidi"/>
              <w:sz w:val="22"/>
              <w:szCs w:val="22"/>
              <w:lang w:eastAsia="fi-FI"/>
            </w:rPr>
          </w:pPr>
          <w:hyperlink w:anchor="_Toc114049972" w:history="1">
            <w:r w:rsidR="00DF6913" w:rsidRPr="00DB2850">
              <w:rPr>
                <w:rStyle w:val="Hyperlinkki"/>
              </w:rPr>
              <w:t>2.2</w:t>
            </w:r>
            <w:r w:rsidR="00DF6913">
              <w:rPr>
                <w:rFonts w:asciiTheme="minorHAnsi" w:eastAsiaTheme="minorEastAsia" w:hAnsiTheme="minorHAnsi" w:cstheme="minorBidi"/>
                <w:sz w:val="22"/>
                <w:szCs w:val="22"/>
                <w:lang w:eastAsia="fi-FI"/>
              </w:rPr>
              <w:tab/>
            </w:r>
            <w:r w:rsidR="00DF6913" w:rsidRPr="00DB2850">
              <w:rPr>
                <w:rStyle w:val="Hyperlinkki"/>
              </w:rPr>
              <w:t>Toiminta</w:t>
            </w:r>
            <w:r w:rsidR="00DF6913">
              <w:rPr>
                <w:webHidden/>
              </w:rPr>
              <w:tab/>
            </w:r>
            <w:r w:rsidR="00DF6913">
              <w:rPr>
                <w:webHidden/>
              </w:rPr>
              <w:fldChar w:fldCharType="begin"/>
            </w:r>
            <w:r w:rsidR="00DF6913">
              <w:rPr>
                <w:webHidden/>
              </w:rPr>
              <w:instrText xml:space="preserve"> PAGEREF _Toc114049972 \h </w:instrText>
            </w:r>
            <w:r w:rsidR="00DF6913">
              <w:rPr>
                <w:webHidden/>
              </w:rPr>
            </w:r>
            <w:r w:rsidR="00DF6913">
              <w:rPr>
                <w:webHidden/>
              </w:rPr>
              <w:fldChar w:fldCharType="separate"/>
            </w:r>
            <w:r w:rsidR="00DF6913">
              <w:rPr>
                <w:webHidden/>
              </w:rPr>
              <w:t>2</w:t>
            </w:r>
            <w:r w:rsidR="00DF6913">
              <w:rPr>
                <w:webHidden/>
              </w:rPr>
              <w:fldChar w:fldCharType="end"/>
            </w:r>
          </w:hyperlink>
        </w:p>
        <w:p w14:paraId="3B66BDB1" w14:textId="77777777" w:rsidR="00DF6913" w:rsidRDefault="00000000">
          <w:pPr>
            <w:pStyle w:val="Sisluet2"/>
            <w:rPr>
              <w:rFonts w:asciiTheme="minorHAnsi" w:eastAsiaTheme="minorEastAsia" w:hAnsiTheme="minorHAnsi" w:cstheme="minorBidi"/>
              <w:sz w:val="22"/>
              <w:szCs w:val="22"/>
              <w:lang w:eastAsia="fi-FI"/>
            </w:rPr>
          </w:pPr>
          <w:hyperlink w:anchor="_Toc114049973" w:history="1">
            <w:r w:rsidR="00DF6913" w:rsidRPr="00DB2850">
              <w:rPr>
                <w:rStyle w:val="Hyperlinkki"/>
              </w:rPr>
              <w:t>2.3</w:t>
            </w:r>
            <w:r w:rsidR="00DF6913">
              <w:rPr>
                <w:rFonts w:asciiTheme="minorHAnsi" w:eastAsiaTheme="minorEastAsia" w:hAnsiTheme="minorHAnsi" w:cstheme="minorBidi"/>
                <w:sz w:val="22"/>
                <w:szCs w:val="22"/>
                <w:lang w:eastAsia="fi-FI"/>
              </w:rPr>
              <w:tab/>
            </w:r>
            <w:r w:rsidR="00DF6913" w:rsidRPr="00DB2850">
              <w:rPr>
                <w:rStyle w:val="Hyperlinkki"/>
              </w:rPr>
              <w:t>Käyttäjät</w:t>
            </w:r>
            <w:r w:rsidR="00DF6913">
              <w:rPr>
                <w:webHidden/>
              </w:rPr>
              <w:tab/>
            </w:r>
            <w:r w:rsidR="00DF6913">
              <w:rPr>
                <w:webHidden/>
              </w:rPr>
              <w:fldChar w:fldCharType="begin"/>
            </w:r>
            <w:r w:rsidR="00DF6913">
              <w:rPr>
                <w:webHidden/>
              </w:rPr>
              <w:instrText xml:space="preserve"> PAGEREF _Toc114049973 \h </w:instrText>
            </w:r>
            <w:r w:rsidR="00DF6913">
              <w:rPr>
                <w:webHidden/>
              </w:rPr>
            </w:r>
            <w:r w:rsidR="00DF6913">
              <w:rPr>
                <w:webHidden/>
              </w:rPr>
              <w:fldChar w:fldCharType="separate"/>
            </w:r>
            <w:r w:rsidR="00DF6913">
              <w:rPr>
                <w:webHidden/>
              </w:rPr>
              <w:t>2</w:t>
            </w:r>
            <w:r w:rsidR="00DF6913">
              <w:rPr>
                <w:webHidden/>
              </w:rPr>
              <w:fldChar w:fldCharType="end"/>
            </w:r>
          </w:hyperlink>
        </w:p>
        <w:p w14:paraId="6F87F5F5" w14:textId="77777777" w:rsidR="00DF6913" w:rsidRDefault="00000000">
          <w:pPr>
            <w:pStyle w:val="Sisluet2"/>
            <w:rPr>
              <w:rFonts w:asciiTheme="minorHAnsi" w:eastAsiaTheme="minorEastAsia" w:hAnsiTheme="minorHAnsi" w:cstheme="minorBidi"/>
              <w:sz w:val="22"/>
              <w:szCs w:val="22"/>
              <w:lang w:eastAsia="fi-FI"/>
            </w:rPr>
          </w:pPr>
          <w:hyperlink w:anchor="_Toc114049974" w:history="1">
            <w:r w:rsidR="00DF6913" w:rsidRPr="00DB2850">
              <w:rPr>
                <w:rStyle w:val="Hyperlinkki"/>
              </w:rPr>
              <w:t>2.4</w:t>
            </w:r>
            <w:r w:rsidR="00DF6913">
              <w:rPr>
                <w:rFonts w:asciiTheme="minorHAnsi" w:eastAsiaTheme="minorEastAsia" w:hAnsiTheme="minorHAnsi" w:cstheme="minorBidi"/>
                <w:sz w:val="22"/>
                <w:szCs w:val="22"/>
                <w:lang w:eastAsia="fi-FI"/>
              </w:rPr>
              <w:tab/>
            </w:r>
            <w:r w:rsidR="00DF6913" w:rsidRPr="00DB2850">
              <w:rPr>
                <w:rStyle w:val="Hyperlinkki"/>
              </w:rPr>
              <w:t>Yleiset rajoitteet</w:t>
            </w:r>
            <w:r w:rsidR="00DF6913">
              <w:rPr>
                <w:webHidden/>
              </w:rPr>
              <w:tab/>
            </w:r>
            <w:r w:rsidR="00DF6913">
              <w:rPr>
                <w:webHidden/>
              </w:rPr>
              <w:fldChar w:fldCharType="begin"/>
            </w:r>
            <w:r w:rsidR="00DF6913">
              <w:rPr>
                <w:webHidden/>
              </w:rPr>
              <w:instrText xml:space="preserve"> PAGEREF _Toc114049974 \h </w:instrText>
            </w:r>
            <w:r w:rsidR="00DF6913">
              <w:rPr>
                <w:webHidden/>
              </w:rPr>
            </w:r>
            <w:r w:rsidR="00DF6913">
              <w:rPr>
                <w:webHidden/>
              </w:rPr>
              <w:fldChar w:fldCharType="separate"/>
            </w:r>
            <w:r w:rsidR="00DF6913">
              <w:rPr>
                <w:webHidden/>
              </w:rPr>
              <w:t>2</w:t>
            </w:r>
            <w:r w:rsidR="00DF6913">
              <w:rPr>
                <w:webHidden/>
              </w:rPr>
              <w:fldChar w:fldCharType="end"/>
            </w:r>
          </w:hyperlink>
        </w:p>
        <w:p w14:paraId="4DF39CDB" w14:textId="77777777" w:rsidR="00DF6913" w:rsidRDefault="00000000">
          <w:pPr>
            <w:pStyle w:val="Sisluet2"/>
            <w:rPr>
              <w:rFonts w:asciiTheme="minorHAnsi" w:eastAsiaTheme="minorEastAsia" w:hAnsiTheme="minorHAnsi" w:cstheme="minorBidi"/>
              <w:sz w:val="22"/>
              <w:szCs w:val="22"/>
              <w:lang w:eastAsia="fi-FI"/>
            </w:rPr>
          </w:pPr>
          <w:hyperlink w:anchor="_Toc114049975" w:history="1">
            <w:r w:rsidR="00DF6913" w:rsidRPr="00DB2850">
              <w:rPr>
                <w:rStyle w:val="Hyperlinkki"/>
              </w:rPr>
              <w:t>2.5</w:t>
            </w:r>
            <w:r w:rsidR="00DF6913">
              <w:rPr>
                <w:rFonts w:asciiTheme="minorHAnsi" w:eastAsiaTheme="minorEastAsia" w:hAnsiTheme="minorHAnsi" w:cstheme="minorBidi"/>
                <w:sz w:val="22"/>
                <w:szCs w:val="22"/>
                <w:lang w:eastAsia="fi-FI"/>
              </w:rPr>
              <w:tab/>
            </w:r>
            <w:r w:rsidR="00DF6913" w:rsidRPr="00DB2850">
              <w:rPr>
                <w:rStyle w:val="Hyperlinkki"/>
              </w:rPr>
              <w:t>Oletukset ja riippuvuudet</w:t>
            </w:r>
            <w:r w:rsidR="00DF6913">
              <w:rPr>
                <w:webHidden/>
              </w:rPr>
              <w:tab/>
            </w:r>
            <w:r w:rsidR="00DF6913">
              <w:rPr>
                <w:webHidden/>
              </w:rPr>
              <w:fldChar w:fldCharType="begin"/>
            </w:r>
            <w:r w:rsidR="00DF6913">
              <w:rPr>
                <w:webHidden/>
              </w:rPr>
              <w:instrText xml:space="preserve"> PAGEREF _Toc114049975 \h </w:instrText>
            </w:r>
            <w:r w:rsidR="00DF6913">
              <w:rPr>
                <w:webHidden/>
              </w:rPr>
            </w:r>
            <w:r w:rsidR="00DF6913">
              <w:rPr>
                <w:webHidden/>
              </w:rPr>
              <w:fldChar w:fldCharType="separate"/>
            </w:r>
            <w:r w:rsidR="00DF6913">
              <w:rPr>
                <w:webHidden/>
              </w:rPr>
              <w:t>2</w:t>
            </w:r>
            <w:r w:rsidR="00DF6913">
              <w:rPr>
                <w:webHidden/>
              </w:rPr>
              <w:fldChar w:fldCharType="end"/>
            </w:r>
          </w:hyperlink>
        </w:p>
        <w:p w14:paraId="15D56A48" w14:textId="77777777" w:rsidR="00DF6913" w:rsidRDefault="00000000">
          <w:pPr>
            <w:pStyle w:val="Sisluet1"/>
            <w:rPr>
              <w:rFonts w:asciiTheme="minorHAnsi" w:eastAsiaTheme="minorEastAsia" w:hAnsiTheme="minorHAnsi" w:cstheme="minorBidi"/>
              <w:sz w:val="22"/>
              <w:szCs w:val="22"/>
              <w:lang w:eastAsia="fi-FI"/>
            </w:rPr>
          </w:pPr>
          <w:hyperlink w:anchor="_Toc114049976" w:history="1">
            <w:r w:rsidR="00DF6913" w:rsidRPr="00DB2850">
              <w:rPr>
                <w:rStyle w:val="Hyperlinkki"/>
              </w:rPr>
              <w:t>3</w:t>
            </w:r>
            <w:r w:rsidR="00DF6913">
              <w:rPr>
                <w:rFonts w:asciiTheme="minorHAnsi" w:eastAsiaTheme="minorEastAsia" w:hAnsiTheme="minorHAnsi" w:cstheme="minorBidi"/>
                <w:sz w:val="22"/>
                <w:szCs w:val="22"/>
                <w:lang w:eastAsia="fi-FI"/>
              </w:rPr>
              <w:tab/>
            </w:r>
            <w:r w:rsidR="00DF6913" w:rsidRPr="00DB2850">
              <w:rPr>
                <w:rStyle w:val="Hyperlinkki"/>
              </w:rPr>
              <w:t>Tiedot ja tietokanta</w:t>
            </w:r>
            <w:r w:rsidR="00DF6913">
              <w:rPr>
                <w:webHidden/>
              </w:rPr>
              <w:tab/>
            </w:r>
            <w:r w:rsidR="00DF6913">
              <w:rPr>
                <w:webHidden/>
              </w:rPr>
              <w:fldChar w:fldCharType="begin"/>
            </w:r>
            <w:r w:rsidR="00DF6913">
              <w:rPr>
                <w:webHidden/>
              </w:rPr>
              <w:instrText xml:space="preserve"> PAGEREF _Toc114049976 \h </w:instrText>
            </w:r>
            <w:r w:rsidR="00DF6913">
              <w:rPr>
                <w:webHidden/>
              </w:rPr>
            </w:r>
            <w:r w:rsidR="00DF6913">
              <w:rPr>
                <w:webHidden/>
              </w:rPr>
              <w:fldChar w:fldCharType="separate"/>
            </w:r>
            <w:r w:rsidR="00DF6913">
              <w:rPr>
                <w:webHidden/>
              </w:rPr>
              <w:t>2</w:t>
            </w:r>
            <w:r w:rsidR="00DF6913">
              <w:rPr>
                <w:webHidden/>
              </w:rPr>
              <w:fldChar w:fldCharType="end"/>
            </w:r>
          </w:hyperlink>
        </w:p>
        <w:p w14:paraId="375B1523" w14:textId="77777777" w:rsidR="00DF6913" w:rsidRDefault="00000000">
          <w:pPr>
            <w:pStyle w:val="Sisluet2"/>
            <w:rPr>
              <w:rFonts w:asciiTheme="minorHAnsi" w:eastAsiaTheme="minorEastAsia" w:hAnsiTheme="minorHAnsi" w:cstheme="minorBidi"/>
              <w:sz w:val="22"/>
              <w:szCs w:val="22"/>
              <w:lang w:eastAsia="fi-FI"/>
            </w:rPr>
          </w:pPr>
          <w:hyperlink w:anchor="_Toc114049977" w:history="1">
            <w:r w:rsidR="00DF6913" w:rsidRPr="00DB2850">
              <w:rPr>
                <w:rStyle w:val="Hyperlinkki"/>
              </w:rPr>
              <w:t>3.1</w:t>
            </w:r>
            <w:r w:rsidR="00DF6913">
              <w:rPr>
                <w:rFonts w:asciiTheme="minorHAnsi" w:eastAsiaTheme="minorEastAsia" w:hAnsiTheme="minorHAnsi" w:cstheme="minorBidi"/>
                <w:sz w:val="22"/>
                <w:szCs w:val="22"/>
                <w:lang w:eastAsia="fi-FI"/>
              </w:rPr>
              <w:tab/>
            </w:r>
            <w:r w:rsidR="00DF6913" w:rsidRPr="00DB2850">
              <w:rPr>
                <w:rStyle w:val="Hyperlinkki"/>
              </w:rPr>
              <w:t>Tietosisältö</w:t>
            </w:r>
            <w:r w:rsidR="00DF6913">
              <w:rPr>
                <w:webHidden/>
              </w:rPr>
              <w:tab/>
            </w:r>
            <w:r w:rsidR="00DF6913">
              <w:rPr>
                <w:webHidden/>
              </w:rPr>
              <w:fldChar w:fldCharType="begin"/>
            </w:r>
            <w:r w:rsidR="00DF6913">
              <w:rPr>
                <w:webHidden/>
              </w:rPr>
              <w:instrText xml:space="preserve"> PAGEREF _Toc114049977 \h </w:instrText>
            </w:r>
            <w:r w:rsidR="00DF6913">
              <w:rPr>
                <w:webHidden/>
              </w:rPr>
            </w:r>
            <w:r w:rsidR="00DF6913">
              <w:rPr>
                <w:webHidden/>
              </w:rPr>
              <w:fldChar w:fldCharType="separate"/>
            </w:r>
            <w:r w:rsidR="00DF6913">
              <w:rPr>
                <w:webHidden/>
              </w:rPr>
              <w:t>2</w:t>
            </w:r>
            <w:r w:rsidR="00DF6913">
              <w:rPr>
                <w:webHidden/>
              </w:rPr>
              <w:fldChar w:fldCharType="end"/>
            </w:r>
          </w:hyperlink>
        </w:p>
        <w:p w14:paraId="3C46B668" w14:textId="77777777" w:rsidR="00DF6913" w:rsidRDefault="00000000">
          <w:pPr>
            <w:pStyle w:val="Sisluet2"/>
            <w:rPr>
              <w:rFonts w:asciiTheme="minorHAnsi" w:eastAsiaTheme="minorEastAsia" w:hAnsiTheme="minorHAnsi" w:cstheme="minorBidi"/>
              <w:sz w:val="22"/>
              <w:szCs w:val="22"/>
              <w:lang w:eastAsia="fi-FI"/>
            </w:rPr>
          </w:pPr>
          <w:hyperlink w:anchor="_Toc114049978" w:history="1">
            <w:r w:rsidR="00DF6913" w:rsidRPr="00DB2850">
              <w:rPr>
                <w:rStyle w:val="Hyperlinkki"/>
              </w:rPr>
              <w:t>3.2</w:t>
            </w:r>
            <w:r w:rsidR="00DF6913">
              <w:rPr>
                <w:rFonts w:asciiTheme="minorHAnsi" w:eastAsiaTheme="minorEastAsia" w:hAnsiTheme="minorHAnsi" w:cstheme="minorBidi"/>
                <w:sz w:val="22"/>
                <w:szCs w:val="22"/>
                <w:lang w:eastAsia="fi-FI"/>
              </w:rPr>
              <w:tab/>
            </w:r>
            <w:r w:rsidR="00DF6913" w:rsidRPr="00DB2850">
              <w:rPr>
                <w:rStyle w:val="Hyperlinkki"/>
              </w:rPr>
              <w:t>Käsitteet omiin alakohtiinsa</w:t>
            </w:r>
            <w:r w:rsidR="00DF6913">
              <w:rPr>
                <w:webHidden/>
              </w:rPr>
              <w:tab/>
            </w:r>
            <w:r w:rsidR="00DF6913">
              <w:rPr>
                <w:webHidden/>
              </w:rPr>
              <w:fldChar w:fldCharType="begin"/>
            </w:r>
            <w:r w:rsidR="00DF6913">
              <w:rPr>
                <w:webHidden/>
              </w:rPr>
              <w:instrText xml:space="preserve"> PAGEREF _Toc114049978 \h </w:instrText>
            </w:r>
            <w:r w:rsidR="00DF6913">
              <w:rPr>
                <w:webHidden/>
              </w:rPr>
            </w:r>
            <w:r w:rsidR="00DF6913">
              <w:rPr>
                <w:webHidden/>
              </w:rPr>
              <w:fldChar w:fldCharType="separate"/>
            </w:r>
            <w:r w:rsidR="00DF6913">
              <w:rPr>
                <w:webHidden/>
              </w:rPr>
              <w:t>2</w:t>
            </w:r>
            <w:r w:rsidR="00DF6913">
              <w:rPr>
                <w:webHidden/>
              </w:rPr>
              <w:fldChar w:fldCharType="end"/>
            </w:r>
          </w:hyperlink>
        </w:p>
        <w:p w14:paraId="7FD093B0" w14:textId="77777777" w:rsidR="00DF6913" w:rsidRDefault="00000000">
          <w:pPr>
            <w:pStyle w:val="Sisluet2"/>
            <w:rPr>
              <w:rFonts w:asciiTheme="minorHAnsi" w:eastAsiaTheme="minorEastAsia" w:hAnsiTheme="minorHAnsi" w:cstheme="minorBidi"/>
              <w:sz w:val="22"/>
              <w:szCs w:val="22"/>
              <w:lang w:eastAsia="fi-FI"/>
            </w:rPr>
          </w:pPr>
          <w:hyperlink w:anchor="_Toc114049979" w:history="1">
            <w:r w:rsidR="00DF6913" w:rsidRPr="00DB2850">
              <w:rPr>
                <w:rStyle w:val="Hyperlinkki"/>
              </w:rPr>
              <w:t>3.3</w:t>
            </w:r>
            <w:r w:rsidR="00DF6913">
              <w:rPr>
                <w:rFonts w:asciiTheme="minorHAnsi" w:eastAsiaTheme="minorEastAsia" w:hAnsiTheme="minorHAnsi" w:cstheme="minorBidi"/>
                <w:sz w:val="22"/>
                <w:szCs w:val="22"/>
                <w:lang w:eastAsia="fi-FI"/>
              </w:rPr>
              <w:tab/>
            </w:r>
            <w:r w:rsidR="00DF6913" w:rsidRPr="00DB2850">
              <w:rPr>
                <w:rStyle w:val="Hyperlinkki"/>
              </w:rPr>
              <w:t>Käyttöintensiteetti</w:t>
            </w:r>
            <w:r w:rsidR="00DF6913">
              <w:rPr>
                <w:webHidden/>
              </w:rPr>
              <w:tab/>
            </w:r>
            <w:r w:rsidR="00DF6913">
              <w:rPr>
                <w:webHidden/>
              </w:rPr>
              <w:fldChar w:fldCharType="begin"/>
            </w:r>
            <w:r w:rsidR="00DF6913">
              <w:rPr>
                <w:webHidden/>
              </w:rPr>
              <w:instrText xml:space="preserve"> PAGEREF _Toc114049979 \h </w:instrText>
            </w:r>
            <w:r w:rsidR="00DF6913">
              <w:rPr>
                <w:webHidden/>
              </w:rPr>
            </w:r>
            <w:r w:rsidR="00DF6913">
              <w:rPr>
                <w:webHidden/>
              </w:rPr>
              <w:fldChar w:fldCharType="separate"/>
            </w:r>
            <w:r w:rsidR="00DF6913">
              <w:rPr>
                <w:webHidden/>
              </w:rPr>
              <w:t>2</w:t>
            </w:r>
            <w:r w:rsidR="00DF6913">
              <w:rPr>
                <w:webHidden/>
              </w:rPr>
              <w:fldChar w:fldCharType="end"/>
            </w:r>
          </w:hyperlink>
        </w:p>
        <w:p w14:paraId="7FBEB3F4" w14:textId="77777777" w:rsidR="00DF6913" w:rsidRDefault="00000000">
          <w:pPr>
            <w:pStyle w:val="Sisluet2"/>
            <w:rPr>
              <w:rFonts w:asciiTheme="minorHAnsi" w:eastAsiaTheme="minorEastAsia" w:hAnsiTheme="minorHAnsi" w:cstheme="minorBidi"/>
              <w:sz w:val="22"/>
              <w:szCs w:val="22"/>
              <w:lang w:eastAsia="fi-FI"/>
            </w:rPr>
          </w:pPr>
          <w:hyperlink w:anchor="_Toc114049980" w:history="1">
            <w:r w:rsidR="00DF6913" w:rsidRPr="00DB2850">
              <w:rPr>
                <w:rStyle w:val="Hyperlinkki"/>
              </w:rPr>
              <w:t>3.4</w:t>
            </w:r>
            <w:r w:rsidR="00DF6913">
              <w:rPr>
                <w:rFonts w:asciiTheme="minorHAnsi" w:eastAsiaTheme="minorEastAsia" w:hAnsiTheme="minorHAnsi" w:cstheme="minorBidi"/>
                <w:sz w:val="22"/>
                <w:szCs w:val="22"/>
                <w:lang w:eastAsia="fi-FI"/>
              </w:rPr>
              <w:tab/>
            </w:r>
            <w:r w:rsidR="00DF6913" w:rsidRPr="00DB2850">
              <w:rPr>
                <w:rStyle w:val="Hyperlinkki"/>
              </w:rPr>
              <w:t>Kapasiteettivaatimukset</w:t>
            </w:r>
            <w:r w:rsidR="00DF6913">
              <w:rPr>
                <w:webHidden/>
              </w:rPr>
              <w:tab/>
            </w:r>
            <w:r w:rsidR="00DF6913">
              <w:rPr>
                <w:webHidden/>
              </w:rPr>
              <w:fldChar w:fldCharType="begin"/>
            </w:r>
            <w:r w:rsidR="00DF6913">
              <w:rPr>
                <w:webHidden/>
              </w:rPr>
              <w:instrText xml:space="preserve"> PAGEREF _Toc114049980 \h </w:instrText>
            </w:r>
            <w:r w:rsidR="00DF6913">
              <w:rPr>
                <w:webHidden/>
              </w:rPr>
            </w:r>
            <w:r w:rsidR="00DF6913">
              <w:rPr>
                <w:webHidden/>
              </w:rPr>
              <w:fldChar w:fldCharType="separate"/>
            </w:r>
            <w:r w:rsidR="00DF6913">
              <w:rPr>
                <w:webHidden/>
              </w:rPr>
              <w:t>2</w:t>
            </w:r>
            <w:r w:rsidR="00DF6913">
              <w:rPr>
                <w:webHidden/>
              </w:rPr>
              <w:fldChar w:fldCharType="end"/>
            </w:r>
          </w:hyperlink>
        </w:p>
        <w:p w14:paraId="520AA2EE" w14:textId="77777777" w:rsidR="00DF6913" w:rsidRDefault="00000000">
          <w:pPr>
            <w:pStyle w:val="Sisluet2"/>
            <w:rPr>
              <w:rFonts w:asciiTheme="minorHAnsi" w:eastAsiaTheme="minorEastAsia" w:hAnsiTheme="minorHAnsi" w:cstheme="minorBidi"/>
              <w:sz w:val="22"/>
              <w:szCs w:val="22"/>
              <w:lang w:eastAsia="fi-FI"/>
            </w:rPr>
          </w:pPr>
          <w:hyperlink w:anchor="_Toc114049981" w:history="1">
            <w:r w:rsidR="00DF6913" w:rsidRPr="00DB2850">
              <w:rPr>
                <w:rStyle w:val="Hyperlinkki"/>
              </w:rPr>
              <w:t>3.5</w:t>
            </w:r>
            <w:r w:rsidR="00DF6913">
              <w:rPr>
                <w:rFonts w:asciiTheme="minorHAnsi" w:eastAsiaTheme="minorEastAsia" w:hAnsiTheme="minorHAnsi" w:cstheme="minorBidi"/>
                <w:sz w:val="22"/>
                <w:szCs w:val="22"/>
                <w:lang w:eastAsia="fi-FI"/>
              </w:rPr>
              <w:tab/>
            </w:r>
            <w:r w:rsidR="00DF6913" w:rsidRPr="00DB2850">
              <w:rPr>
                <w:rStyle w:val="Hyperlinkki"/>
              </w:rPr>
              <w:t>Tiedostot ja asetustiedostot</w:t>
            </w:r>
            <w:r w:rsidR="00DF6913">
              <w:rPr>
                <w:webHidden/>
              </w:rPr>
              <w:tab/>
            </w:r>
            <w:r w:rsidR="00DF6913">
              <w:rPr>
                <w:webHidden/>
              </w:rPr>
              <w:fldChar w:fldCharType="begin"/>
            </w:r>
            <w:r w:rsidR="00DF6913">
              <w:rPr>
                <w:webHidden/>
              </w:rPr>
              <w:instrText xml:space="preserve"> PAGEREF _Toc114049981 \h </w:instrText>
            </w:r>
            <w:r w:rsidR="00DF6913">
              <w:rPr>
                <w:webHidden/>
              </w:rPr>
            </w:r>
            <w:r w:rsidR="00DF6913">
              <w:rPr>
                <w:webHidden/>
              </w:rPr>
              <w:fldChar w:fldCharType="separate"/>
            </w:r>
            <w:r w:rsidR="00DF6913">
              <w:rPr>
                <w:webHidden/>
              </w:rPr>
              <w:t>3</w:t>
            </w:r>
            <w:r w:rsidR="00DF6913">
              <w:rPr>
                <w:webHidden/>
              </w:rPr>
              <w:fldChar w:fldCharType="end"/>
            </w:r>
          </w:hyperlink>
        </w:p>
        <w:p w14:paraId="7D197812" w14:textId="77777777" w:rsidR="00DF6913" w:rsidRDefault="00000000">
          <w:pPr>
            <w:pStyle w:val="Sisluet1"/>
            <w:rPr>
              <w:rFonts w:asciiTheme="minorHAnsi" w:eastAsiaTheme="minorEastAsia" w:hAnsiTheme="minorHAnsi" w:cstheme="minorBidi"/>
              <w:sz w:val="22"/>
              <w:szCs w:val="22"/>
              <w:lang w:eastAsia="fi-FI"/>
            </w:rPr>
          </w:pPr>
          <w:hyperlink w:anchor="_Toc114049982" w:history="1">
            <w:r w:rsidR="00DF6913" w:rsidRPr="00DB2850">
              <w:rPr>
                <w:rStyle w:val="Hyperlinkki"/>
              </w:rPr>
              <w:t>4</w:t>
            </w:r>
            <w:r w:rsidR="00DF6913">
              <w:rPr>
                <w:rFonts w:asciiTheme="minorHAnsi" w:eastAsiaTheme="minorEastAsia" w:hAnsiTheme="minorHAnsi" w:cstheme="minorBidi"/>
                <w:sz w:val="22"/>
                <w:szCs w:val="22"/>
                <w:lang w:eastAsia="fi-FI"/>
              </w:rPr>
              <w:tab/>
            </w:r>
            <w:r w:rsidR="00DF6913" w:rsidRPr="00DB2850">
              <w:rPr>
                <w:rStyle w:val="Hyperlinkki"/>
              </w:rPr>
              <w:t>Toiminnot</w:t>
            </w:r>
            <w:r w:rsidR="00DF6913">
              <w:rPr>
                <w:webHidden/>
              </w:rPr>
              <w:tab/>
            </w:r>
            <w:r w:rsidR="00DF6913">
              <w:rPr>
                <w:webHidden/>
              </w:rPr>
              <w:fldChar w:fldCharType="begin"/>
            </w:r>
            <w:r w:rsidR="00DF6913">
              <w:rPr>
                <w:webHidden/>
              </w:rPr>
              <w:instrText xml:space="preserve"> PAGEREF _Toc114049982 \h </w:instrText>
            </w:r>
            <w:r w:rsidR="00DF6913">
              <w:rPr>
                <w:webHidden/>
              </w:rPr>
            </w:r>
            <w:r w:rsidR="00DF6913">
              <w:rPr>
                <w:webHidden/>
              </w:rPr>
              <w:fldChar w:fldCharType="separate"/>
            </w:r>
            <w:r w:rsidR="00DF6913">
              <w:rPr>
                <w:webHidden/>
              </w:rPr>
              <w:t>3</w:t>
            </w:r>
            <w:r w:rsidR="00DF6913">
              <w:rPr>
                <w:webHidden/>
              </w:rPr>
              <w:fldChar w:fldCharType="end"/>
            </w:r>
          </w:hyperlink>
        </w:p>
        <w:p w14:paraId="55205528" w14:textId="77777777" w:rsidR="00DF6913" w:rsidRDefault="00000000">
          <w:pPr>
            <w:pStyle w:val="Sisluet2"/>
            <w:rPr>
              <w:rFonts w:asciiTheme="minorHAnsi" w:eastAsiaTheme="minorEastAsia" w:hAnsiTheme="minorHAnsi" w:cstheme="minorBidi"/>
              <w:sz w:val="22"/>
              <w:szCs w:val="22"/>
              <w:lang w:eastAsia="fi-FI"/>
            </w:rPr>
          </w:pPr>
          <w:hyperlink w:anchor="_Toc114049983" w:history="1">
            <w:r w:rsidR="00DF6913" w:rsidRPr="00DB2850">
              <w:rPr>
                <w:rStyle w:val="Hyperlinkki"/>
              </w:rPr>
              <w:t>4.1</w:t>
            </w:r>
            <w:r w:rsidR="00DF6913">
              <w:rPr>
                <w:rFonts w:asciiTheme="minorHAnsi" w:eastAsiaTheme="minorEastAsia" w:hAnsiTheme="minorHAnsi" w:cstheme="minorBidi"/>
                <w:sz w:val="22"/>
                <w:szCs w:val="22"/>
                <w:lang w:eastAsia="fi-FI"/>
              </w:rPr>
              <w:tab/>
            </w:r>
            <w:r w:rsidR="00DF6913" w:rsidRPr="00DB2850">
              <w:rPr>
                <w:rStyle w:val="Hyperlinkki"/>
              </w:rPr>
              <w:t>Kukin toiminto omaan alakohtaansa</w:t>
            </w:r>
            <w:r w:rsidR="00DF6913">
              <w:rPr>
                <w:webHidden/>
              </w:rPr>
              <w:tab/>
            </w:r>
            <w:r w:rsidR="00DF6913">
              <w:rPr>
                <w:webHidden/>
              </w:rPr>
              <w:fldChar w:fldCharType="begin"/>
            </w:r>
            <w:r w:rsidR="00DF6913">
              <w:rPr>
                <w:webHidden/>
              </w:rPr>
              <w:instrText xml:space="preserve"> PAGEREF _Toc114049983 \h </w:instrText>
            </w:r>
            <w:r w:rsidR="00DF6913">
              <w:rPr>
                <w:webHidden/>
              </w:rPr>
            </w:r>
            <w:r w:rsidR="00DF6913">
              <w:rPr>
                <w:webHidden/>
              </w:rPr>
              <w:fldChar w:fldCharType="separate"/>
            </w:r>
            <w:r w:rsidR="00DF6913">
              <w:rPr>
                <w:webHidden/>
              </w:rPr>
              <w:t>3</w:t>
            </w:r>
            <w:r w:rsidR="00DF6913">
              <w:rPr>
                <w:webHidden/>
              </w:rPr>
              <w:fldChar w:fldCharType="end"/>
            </w:r>
          </w:hyperlink>
        </w:p>
        <w:p w14:paraId="546FBADE" w14:textId="77777777" w:rsidR="00DF6913" w:rsidRDefault="00000000">
          <w:pPr>
            <w:pStyle w:val="Sisluet1"/>
            <w:rPr>
              <w:rFonts w:asciiTheme="minorHAnsi" w:eastAsiaTheme="minorEastAsia" w:hAnsiTheme="minorHAnsi" w:cstheme="minorBidi"/>
              <w:sz w:val="22"/>
              <w:szCs w:val="22"/>
              <w:lang w:eastAsia="fi-FI"/>
            </w:rPr>
          </w:pPr>
          <w:hyperlink w:anchor="_Toc114049984" w:history="1">
            <w:r w:rsidR="00DF6913" w:rsidRPr="00DB2850">
              <w:rPr>
                <w:rStyle w:val="Hyperlinkki"/>
              </w:rPr>
              <w:t>5</w:t>
            </w:r>
            <w:r w:rsidR="00DF6913">
              <w:rPr>
                <w:rFonts w:asciiTheme="minorHAnsi" w:eastAsiaTheme="minorEastAsia" w:hAnsiTheme="minorHAnsi" w:cstheme="minorBidi"/>
                <w:sz w:val="22"/>
                <w:szCs w:val="22"/>
                <w:lang w:eastAsia="fi-FI"/>
              </w:rPr>
              <w:tab/>
            </w:r>
            <w:r w:rsidR="00DF6913" w:rsidRPr="00DB2850">
              <w:rPr>
                <w:rStyle w:val="Hyperlinkki"/>
              </w:rPr>
              <w:t>Ulkoiset liittymät</w:t>
            </w:r>
            <w:r w:rsidR="00DF6913">
              <w:rPr>
                <w:webHidden/>
              </w:rPr>
              <w:tab/>
            </w:r>
            <w:r w:rsidR="00DF6913">
              <w:rPr>
                <w:webHidden/>
              </w:rPr>
              <w:fldChar w:fldCharType="begin"/>
            </w:r>
            <w:r w:rsidR="00DF6913">
              <w:rPr>
                <w:webHidden/>
              </w:rPr>
              <w:instrText xml:space="preserve"> PAGEREF _Toc114049984 \h </w:instrText>
            </w:r>
            <w:r w:rsidR="00DF6913">
              <w:rPr>
                <w:webHidden/>
              </w:rPr>
            </w:r>
            <w:r w:rsidR="00DF6913">
              <w:rPr>
                <w:webHidden/>
              </w:rPr>
              <w:fldChar w:fldCharType="separate"/>
            </w:r>
            <w:r w:rsidR="00DF6913">
              <w:rPr>
                <w:webHidden/>
              </w:rPr>
              <w:t>3</w:t>
            </w:r>
            <w:r w:rsidR="00DF6913">
              <w:rPr>
                <w:webHidden/>
              </w:rPr>
              <w:fldChar w:fldCharType="end"/>
            </w:r>
          </w:hyperlink>
        </w:p>
        <w:p w14:paraId="5D60C098" w14:textId="77777777" w:rsidR="00DF6913" w:rsidRDefault="00000000">
          <w:pPr>
            <w:pStyle w:val="Sisluet2"/>
            <w:rPr>
              <w:rFonts w:asciiTheme="minorHAnsi" w:eastAsiaTheme="minorEastAsia" w:hAnsiTheme="minorHAnsi" w:cstheme="minorBidi"/>
              <w:sz w:val="22"/>
              <w:szCs w:val="22"/>
              <w:lang w:eastAsia="fi-FI"/>
            </w:rPr>
          </w:pPr>
          <w:hyperlink w:anchor="_Toc114049985" w:history="1">
            <w:r w:rsidR="00DF6913" w:rsidRPr="00DB2850">
              <w:rPr>
                <w:rStyle w:val="Hyperlinkki"/>
              </w:rPr>
              <w:t>5.1</w:t>
            </w:r>
            <w:r w:rsidR="00DF6913">
              <w:rPr>
                <w:rFonts w:asciiTheme="minorHAnsi" w:eastAsiaTheme="minorEastAsia" w:hAnsiTheme="minorHAnsi" w:cstheme="minorBidi"/>
                <w:sz w:val="22"/>
                <w:szCs w:val="22"/>
                <w:lang w:eastAsia="fi-FI"/>
              </w:rPr>
              <w:tab/>
            </w:r>
            <w:r w:rsidR="00DF6913" w:rsidRPr="00DB2850">
              <w:rPr>
                <w:rStyle w:val="Hyperlinkki"/>
              </w:rPr>
              <w:t>Laitteistoliittymät</w:t>
            </w:r>
            <w:r w:rsidR="00DF6913">
              <w:rPr>
                <w:webHidden/>
              </w:rPr>
              <w:tab/>
            </w:r>
            <w:r w:rsidR="00DF6913">
              <w:rPr>
                <w:webHidden/>
              </w:rPr>
              <w:fldChar w:fldCharType="begin"/>
            </w:r>
            <w:r w:rsidR="00DF6913">
              <w:rPr>
                <w:webHidden/>
              </w:rPr>
              <w:instrText xml:space="preserve"> PAGEREF _Toc114049985 \h </w:instrText>
            </w:r>
            <w:r w:rsidR="00DF6913">
              <w:rPr>
                <w:webHidden/>
              </w:rPr>
            </w:r>
            <w:r w:rsidR="00DF6913">
              <w:rPr>
                <w:webHidden/>
              </w:rPr>
              <w:fldChar w:fldCharType="separate"/>
            </w:r>
            <w:r w:rsidR="00DF6913">
              <w:rPr>
                <w:webHidden/>
              </w:rPr>
              <w:t>3</w:t>
            </w:r>
            <w:r w:rsidR="00DF6913">
              <w:rPr>
                <w:webHidden/>
              </w:rPr>
              <w:fldChar w:fldCharType="end"/>
            </w:r>
          </w:hyperlink>
        </w:p>
        <w:p w14:paraId="63C98146" w14:textId="77777777" w:rsidR="00DF6913" w:rsidRDefault="00000000">
          <w:pPr>
            <w:pStyle w:val="Sisluet2"/>
            <w:rPr>
              <w:rFonts w:asciiTheme="minorHAnsi" w:eastAsiaTheme="minorEastAsia" w:hAnsiTheme="minorHAnsi" w:cstheme="minorBidi"/>
              <w:sz w:val="22"/>
              <w:szCs w:val="22"/>
              <w:lang w:eastAsia="fi-FI"/>
            </w:rPr>
          </w:pPr>
          <w:hyperlink w:anchor="_Toc114049986" w:history="1">
            <w:r w:rsidR="00DF6913" w:rsidRPr="00DB2850">
              <w:rPr>
                <w:rStyle w:val="Hyperlinkki"/>
              </w:rPr>
              <w:t>5.2</w:t>
            </w:r>
            <w:r w:rsidR="00DF6913">
              <w:rPr>
                <w:rFonts w:asciiTheme="minorHAnsi" w:eastAsiaTheme="minorEastAsia" w:hAnsiTheme="minorHAnsi" w:cstheme="minorBidi"/>
                <w:sz w:val="22"/>
                <w:szCs w:val="22"/>
                <w:lang w:eastAsia="fi-FI"/>
              </w:rPr>
              <w:tab/>
            </w:r>
            <w:r w:rsidR="00DF6913" w:rsidRPr="00DB2850">
              <w:rPr>
                <w:rStyle w:val="Hyperlinkki"/>
              </w:rPr>
              <w:t>Ohjelmistoliittymät</w:t>
            </w:r>
            <w:r w:rsidR="00DF6913">
              <w:rPr>
                <w:webHidden/>
              </w:rPr>
              <w:tab/>
            </w:r>
            <w:r w:rsidR="00DF6913">
              <w:rPr>
                <w:webHidden/>
              </w:rPr>
              <w:fldChar w:fldCharType="begin"/>
            </w:r>
            <w:r w:rsidR="00DF6913">
              <w:rPr>
                <w:webHidden/>
              </w:rPr>
              <w:instrText xml:space="preserve"> PAGEREF _Toc114049986 \h </w:instrText>
            </w:r>
            <w:r w:rsidR="00DF6913">
              <w:rPr>
                <w:webHidden/>
              </w:rPr>
            </w:r>
            <w:r w:rsidR="00DF6913">
              <w:rPr>
                <w:webHidden/>
              </w:rPr>
              <w:fldChar w:fldCharType="separate"/>
            </w:r>
            <w:r w:rsidR="00DF6913">
              <w:rPr>
                <w:webHidden/>
              </w:rPr>
              <w:t>3</w:t>
            </w:r>
            <w:r w:rsidR="00DF6913">
              <w:rPr>
                <w:webHidden/>
              </w:rPr>
              <w:fldChar w:fldCharType="end"/>
            </w:r>
          </w:hyperlink>
        </w:p>
        <w:p w14:paraId="44715683" w14:textId="77777777" w:rsidR="00DF6913" w:rsidRDefault="00000000">
          <w:pPr>
            <w:pStyle w:val="Sisluet2"/>
            <w:rPr>
              <w:rFonts w:asciiTheme="minorHAnsi" w:eastAsiaTheme="minorEastAsia" w:hAnsiTheme="minorHAnsi" w:cstheme="minorBidi"/>
              <w:sz w:val="22"/>
              <w:szCs w:val="22"/>
              <w:lang w:eastAsia="fi-FI"/>
            </w:rPr>
          </w:pPr>
          <w:hyperlink w:anchor="_Toc114049987" w:history="1">
            <w:r w:rsidR="00DF6913" w:rsidRPr="00DB2850">
              <w:rPr>
                <w:rStyle w:val="Hyperlinkki"/>
              </w:rPr>
              <w:t>5.3</w:t>
            </w:r>
            <w:r w:rsidR="00DF6913">
              <w:rPr>
                <w:rFonts w:asciiTheme="minorHAnsi" w:eastAsiaTheme="minorEastAsia" w:hAnsiTheme="minorHAnsi" w:cstheme="minorBidi"/>
                <w:sz w:val="22"/>
                <w:szCs w:val="22"/>
                <w:lang w:eastAsia="fi-FI"/>
              </w:rPr>
              <w:tab/>
            </w:r>
            <w:r w:rsidR="00DF6913" w:rsidRPr="00DB2850">
              <w:rPr>
                <w:rStyle w:val="Hyperlinkki"/>
              </w:rPr>
              <w:t>Tietoliikenneliittymät</w:t>
            </w:r>
            <w:r w:rsidR="00DF6913">
              <w:rPr>
                <w:webHidden/>
              </w:rPr>
              <w:tab/>
            </w:r>
            <w:r w:rsidR="00DF6913">
              <w:rPr>
                <w:webHidden/>
              </w:rPr>
              <w:fldChar w:fldCharType="begin"/>
            </w:r>
            <w:r w:rsidR="00DF6913">
              <w:rPr>
                <w:webHidden/>
              </w:rPr>
              <w:instrText xml:space="preserve"> PAGEREF _Toc114049987 \h </w:instrText>
            </w:r>
            <w:r w:rsidR="00DF6913">
              <w:rPr>
                <w:webHidden/>
              </w:rPr>
            </w:r>
            <w:r w:rsidR="00DF6913">
              <w:rPr>
                <w:webHidden/>
              </w:rPr>
              <w:fldChar w:fldCharType="separate"/>
            </w:r>
            <w:r w:rsidR="00DF6913">
              <w:rPr>
                <w:webHidden/>
              </w:rPr>
              <w:t>3</w:t>
            </w:r>
            <w:r w:rsidR="00DF6913">
              <w:rPr>
                <w:webHidden/>
              </w:rPr>
              <w:fldChar w:fldCharType="end"/>
            </w:r>
          </w:hyperlink>
        </w:p>
        <w:p w14:paraId="4B10B1A3" w14:textId="77777777" w:rsidR="00DF6913" w:rsidRDefault="00000000">
          <w:pPr>
            <w:pStyle w:val="Sisluet1"/>
            <w:rPr>
              <w:rFonts w:asciiTheme="minorHAnsi" w:eastAsiaTheme="minorEastAsia" w:hAnsiTheme="minorHAnsi" w:cstheme="minorBidi"/>
              <w:sz w:val="22"/>
              <w:szCs w:val="22"/>
              <w:lang w:eastAsia="fi-FI"/>
            </w:rPr>
          </w:pPr>
          <w:hyperlink w:anchor="_Toc114049988" w:history="1">
            <w:r w:rsidR="00DF6913" w:rsidRPr="00DB2850">
              <w:rPr>
                <w:rStyle w:val="Hyperlinkki"/>
              </w:rPr>
              <w:t>6</w:t>
            </w:r>
            <w:r w:rsidR="00DF6913">
              <w:rPr>
                <w:rFonts w:asciiTheme="minorHAnsi" w:eastAsiaTheme="minorEastAsia" w:hAnsiTheme="minorHAnsi" w:cstheme="minorBidi"/>
                <w:sz w:val="22"/>
                <w:szCs w:val="22"/>
                <w:lang w:eastAsia="fi-FI"/>
              </w:rPr>
              <w:tab/>
            </w:r>
            <w:r w:rsidR="00DF6913" w:rsidRPr="00DB2850">
              <w:rPr>
                <w:rStyle w:val="Hyperlinkki"/>
              </w:rPr>
              <w:t>Muut ominaisuudet</w:t>
            </w:r>
            <w:r w:rsidR="00DF6913">
              <w:rPr>
                <w:webHidden/>
              </w:rPr>
              <w:tab/>
            </w:r>
            <w:r w:rsidR="00DF6913">
              <w:rPr>
                <w:webHidden/>
              </w:rPr>
              <w:fldChar w:fldCharType="begin"/>
            </w:r>
            <w:r w:rsidR="00DF6913">
              <w:rPr>
                <w:webHidden/>
              </w:rPr>
              <w:instrText xml:space="preserve"> PAGEREF _Toc114049988 \h </w:instrText>
            </w:r>
            <w:r w:rsidR="00DF6913">
              <w:rPr>
                <w:webHidden/>
              </w:rPr>
            </w:r>
            <w:r w:rsidR="00DF6913">
              <w:rPr>
                <w:webHidden/>
              </w:rPr>
              <w:fldChar w:fldCharType="separate"/>
            </w:r>
            <w:r w:rsidR="00DF6913">
              <w:rPr>
                <w:webHidden/>
              </w:rPr>
              <w:t>3</w:t>
            </w:r>
            <w:r w:rsidR="00DF6913">
              <w:rPr>
                <w:webHidden/>
              </w:rPr>
              <w:fldChar w:fldCharType="end"/>
            </w:r>
          </w:hyperlink>
        </w:p>
        <w:p w14:paraId="5A7B9015" w14:textId="77777777" w:rsidR="00DF6913" w:rsidRDefault="00000000">
          <w:pPr>
            <w:pStyle w:val="Sisluet2"/>
            <w:rPr>
              <w:rFonts w:asciiTheme="minorHAnsi" w:eastAsiaTheme="minorEastAsia" w:hAnsiTheme="minorHAnsi" w:cstheme="minorBidi"/>
              <w:sz w:val="22"/>
              <w:szCs w:val="22"/>
              <w:lang w:eastAsia="fi-FI"/>
            </w:rPr>
          </w:pPr>
          <w:hyperlink w:anchor="_Toc114049989" w:history="1">
            <w:r w:rsidR="00DF6913" w:rsidRPr="00DB2850">
              <w:rPr>
                <w:rStyle w:val="Hyperlinkki"/>
              </w:rPr>
              <w:t>6.1</w:t>
            </w:r>
            <w:r w:rsidR="00DF6913">
              <w:rPr>
                <w:rFonts w:asciiTheme="minorHAnsi" w:eastAsiaTheme="minorEastAsia" w:hAnsiTheme="minorHAnsi" w:cstheme="minorBidi"/>
                <w:sz w:val="22"/>
                <w:szCs w:val="22"/>
                <w:lang w:eastAsia="fi-FI"/>
              </w:rPr>
              <w:tab/>
            </w:r>
            <w:r w:rsidR="00DF6913" w:rsidRPr="00DB2850">
              <w:rPr>
                <w:rStyle w:val="Hyperlinkki"/>
              </w:rPr>
              <w:t>Suorituskyky ja vasteajat</w:t>
            </w:r>
            <w:r w:rsidR="00DF6913">
              <w:rPr>
                <w:webHidden/>
              </w:rPr>
              <w:tab/>
            </w:r>
            <w:r w:rsidR="00DF6913">
              <w:rPr>
                <w:webHidden/>
              </w:rPr>
              <w:fldChar w:fldCharType="begin"/>
            </w:r>
            <w:r w:rsidR="00DF6913">
              <w:rPr>
                <w:webHidden/>
              </w:rPr>
              <w:instrText xml:space="preserve"> PAGEREF _Toc114049989 \h </w:instrText>
            </w:r>
            <w:r w:rsidR="00DF6913">
              <w:rPr>
                <w:webHidden/>
              </w:rPr>
            </w:r>
            <w:r w:rsidR="00DF6913">
              <w:rPr>
                <w:webHidden/>
              </w:rPr>
              <w:fldChar w:fldCharType="separate"/>
            </w:r>
            <w:r w:rsidR="00DF6913">
              <w:rPr>
                <w:webHidden/>
              </w:rPr>
              <w:t>3</w:t>
            </w:r>
            <w:r w:rsidR="00DF6913">
              <w:rPr>
                <w:webHidden/>
              </w:rPr>
              <w:fldChar w:fldCharType="end"/>
            </w:r>
          </w:hyperlink>
        </w:p>
        <w:p w14:paraId="5153559C" w14:textId="77777777" w:rsidR="00DF6913" w:rsidRDefault="00000000">
          <w:pPr>
            <w:pStyle w:val="Sisluet2"/>
            <w:rPr>
              <w:rFonts w:asciiTheme="minorHAnsi" w:eastAsiaTheme="minorEastAsia" w:hAnsiTheme="minorHAnsi" w:cstheme="minorBidi"/>
              <w:sz w:val="22"/>
              <w:szCs w:val="22"/>
              <w:lang w:eastAsia="fi-FI"/>
            </w:rPr>
          </w:pPr>
          <w:hyperlink w:anchor="_Toc114049990" w:history="1">
            <w:r w:rsidR="00DF6913" w:rsidRPr="00DB2850">
              <w:rPr>
                <w:rStyle w:val="Hyperlinkki"/>
              </w:rPr>
              <w:t>6.2</w:t>
            </w:r>
            <w:r w:rsidR="00DF6913">
              <w:rPr>
                <w:rFonts w:asciiTheme="minorHAnsi" w:eastAsiaTheme="minorEastAsia" w:hAnsiTheme="minorHAnsi" w:cstheme="minorBidi"/>
                <w:sz w:val="22"/>
                <w:szCs w:val="22"/>
                <w:lang w:eastAsia="fi-FI"/>
              </w:rPr>
              <w:tab/>
            </w:r>
            <w:r w:rsidR="00DF6913" w:rsidRPr="00DB2850">
              <w:rPr>
                <w:rStyle w:val="Hyperlinkki"/>
              </w:rPr>
              <w:t>Saavutettavuus (availability), toipuminen, turvallisuus, suojaukset</w:t>
            </w:r>
            <w:r w:rsidR="00DF6913">
              <w:rPr>
                <w:webHidden/>
              </w:rPr>
              <w:tab/>
            </w:r>
            <w:r w:rsidR="00DF6913">
              <w:rPr>
                <w:webHidden/>
              </w:rPr>
              <w:fldChar w:fldCharType="begin"/>
            </w:r>
            <w:r w:rsidR="00DF6913">
              <w:rPr>
                <w:webHidden/>
              </w:rPr>
              <w:instrText xml:space="preserve"> PAGEREF _Toc114049990 \h </w:instrText>
            </w:r>
            <w:r w:rsidR="00DF6913">
              <w:rPr>
                <w:webHidden/>
              </w:rPr>
            </w:r>
            <w:r w:rsidR="00DF6913">
              <w:rPr>
                <w:webHidden/>
              </w:rPr>
              <w:fldChar w:fldCharType="separate"/>
            </w:r>
            <w:r w:rsidR="00DF6913">
              <w:rPr>
                <w:webHidden/>
              </w:rPr>
              <w:t>3</w:t>
            </w:r>
            <w:r w:rsidR="00DF6913">
              <w:rPr>
                <w:webHidden/>
              </w:rPr>
              <w:fldChar w:fldCharType="end"/>
            </w:r>
          </w:hyperlink>
        </w:p>
        <w:p w14:paraId="050835AA" w14:textId="77777777" w:rsidR="00DF6913" w:rsidRDefault="00000000">
          <w:pPr>
            <w:pStyle w:val="Sisluet2"/>
            <w:rPr>
              <w:rFonts w:asciiTheme="minorHAnsi" w:eastAsiaTheme="minorEastAsia" w:hAnsiTheme="minorHAnsi" w:cstheme="minorBidi"/>
              <w:sz w:val="22"/>
              <w:szCs w:val="22"/>
              <w:lang w:eastAsia="fi-FI"/>
            </w:rPr>
          </w:pPr>
          <w:hyperlink w:anchor="_Toc114049991" w:history="1">
            <w:r w:rsidR="00DF6913" w:rsidRPr="00DB2850">
              <w:rPr>
                <w:rStyle w:val="Hyperlinkki"/>
              </w:rPr>
              <w:t>6.3</w:t>
            </w:r>
            <w:r w:rsidR="00DF6913">
              <w:rPr>
                <w:rFonts w:asciiTheme="minorHAnsi" w:eastAsiaTheme="minorEastAsia" w:hAnsiTheme="minorHAnsi" w:cstheme="minorBidi"/>
                <w:sz w:val="22"/>
                <w:szCs w:val="22"/>
                <w:lang w:eastAsia="fi-FI"/>
              </w:rPr>
              <w:tab/>
            </w:r>
            <w:r w:rsidR="00DF6913" w:rsidRPr="00DB2850">
              <w:rPr>
                <w:rStyle w:val="Hyperlinkki"/>
              </w:rPr>
              <w:t>Ylläpidettävyys</w:t>
            </w:r>
            <w:r w:rsidR="00DF6913">
              <w:rPr>
                <w:webHidden/>
              </w:rPr>
              <w:tab/>
            </w:r>
            <w:r w:rsidR="00DF6913">
              <w:rPr>
                <w:webHidden/>
              </w:rPr>
              <w:fldChar w:fldCharType="begin"/>
            </w:r>
            <w:r w:rsidR="00DF6913">
              <w:rPr>
                <w:webHidden/>
              </w:rPr>
              <w:instrText xml:space="preserve"> PAGEREF _Toc114049991 \h </w:instrText>
            </w:r>
            <w:r w:rsidR="00DF6913">
              <w:rPr>
                <w:webHidden/>
              </w:rPr>
            </w:r>
            <w:r w:rsidR="00DF6913">
              <w:rPr>
                <w:webHidden/>
              </w:rPr>
              <w:fldChar w:fldCharType="separate"/>
            </w:r>
            <w:r w:rsidR="00DF6913">
              <w:rPr>
                <w:webHidden/>
              </w:rPr>
              <w:t>3</w:t>
            </w:r>
            <w:r w:rsidR="00DF6913">
              <w:rPr>
                <w:webHidden/>
              </w:rPr>
              <w:fldChar w:fldCharType="end"/>
            </w:r>
          </w:hyperlink>
        </w:p>
        <w:p w14:paraId="26FF7521" w14:textId="77777777" w:rsidR="00DF6913" w:rsidRDefault="00000000">
          <w:pPr>
            <w:pStyle w:val="Sisluet2"/>
            <w:rPr>
              <w:rFonts w:asciiTheme="minorHAnsi" w:eastAsiaTheme="minorEastAsia" w:hAnsiTheme="minorHAnsi" w:cstheme="minorBidi"/>
              <w:sz w:val="22"/>
              <w:szCs w:val="22"/>
              <w:lang w:eastAsia="fi-FI"/>
            </w:rPr>
          </w:pPr>
          <w:hyperlink w:anchor="_Toc114049992" w:history="1">
            <w:r w:rsidR="00DF6913" w:rsidRPr="00DB2850">
              <w:rPr>
                <w:rStyle w:val="Hyperlinkki"/>
              </w:rPr>
              <w:t>6.4</w:t>
            </w:r>
            <w:r w:rsidR="00DF6913">
              <w:rPr>
                <w:rFonts w:asciiTheme="minorHAnsi" w:eastAsiaTheme="minorEastAsia" w:hAnsiTheme="minorHAnsi" w:cstheme="minorBidi"/>
                <w:sz w:val="22"/>
                <w:szCs w:val="22"/>
                <w:lang w:eastAsia="fi-FI"/>
              </w:rPr>
              <w:tab/>
            </w:r>
            <w:r w:rsidR="00DF6913" w:rsidRPr="00DB2850">
              <w:rPr>
                <w:rStyle w:val="Hyperlinkki"/>
              </w:rPr>
              <w:t>Siirrettävyys ja yhteensopivuus</w:t>
            </w:r>
            <w:r w:rsidR="00DF6913">
              <w:rPr>
                <w:webHidden/>
              </w:rPr>
              <w:tab/>
            </w:r>
            <w:r w:rsidR="00DF6913">
              <w:rPr>
                <w:webHidden/>
              </w:rPr>
              <w:fldChar w:fldCharType="begin"/>
            </w:r>
            <w:r w:rsidR="00DF6913">
              <w:rPr>
                <w:webHidden/>
              </w:rPr>
              <w:instrText xml:space="preserve"> PAGEREF _Toc114049992 \h </w:instrText>
            </w:r>
            <w:r w:rsidR="00DF6913">
              <w:rPr>
                <w:webHidden/>
              </w:rPr>
            </w:r>
            <w:r w:rsidR="00DF6913">
              <w:rPr>
                <w:webHidden/>
              </w:rPr>
              <w:fldChar w:fldCharType="separate"/>
            </w:r>
            <w:r w:rsidR="00DF6913">
              <w:rPr>
                <w:webHidden/>
              </w:rPr>
              <w:t>3</w:t>
            </w:r>
            <w:r w:rsidR="00DF6913">
              <w:rPr>
                <w:webHidden/>
              </w:rPr>
              <w:fldChar w:fldCharType="end"/>
            </w:r>
          </w:hyperlink>
        </w:p>
        <w:p w14:paraId="313D3992" w14:textId="77777777" w:rsidR="00DF6913" w:rsidRDefault="00000000">
          <w:pPr>
            <w:pStyle w:val="Sisluet2"/>
            <w:rPr>
              <w:rFonts w:asciiTheme="minorHAnsi" w:eastAsiaTheme="minorEastAsia" w:hAnsiTheme="minorHAnsi" w:cstheme="minorBidi"/>
              <w:sz w:val="22"/>
              <w:szCs w:val="22"/>
              <w:lang w:eastAsia="fi-FI"/>
            </w:rPr>
          </w:pPr>
          <w:hyperlink w:anchor="_Toc114049993" w:history="1">
            <w:r w:rsidR="00DF6913" w:rsidRPr="00DB2850">
              <w:rPr>
                <w:rStyle w:val="Hyperlinkki"/>
              </w:rPr>
              <w:t>6.5</w:t>
            </w:r>
            <w:r w:rsidR="00DF6913">
              <w:rPr>
                <w:rFonts w:asciiTheme="minorHAnsi" w:eastAsiaTheme="minorEastAsia" w:hAnsiTheme="minorHAnsi" w:cstheme="minorBidi"/>
                <w:sz w:val="22"/>
                <w:szCs w:val="22"/>
                <w:lang w:eastAsia="fi-FI"/>
              </w:rPr>
              <w:tab/>
            </w:r>
            <w:r w:rsidR="00DF6913" w:rsidRPr="00DB2850">
              <w:rPr>
                <w:rStyle w:val="Hyperlinkki"/>
              </w:rPr>
              <w:t>Operointi</w:t>
            </w:r>
            <w:r w:rsidR="00DF6913">
              <w:rPr>
                <w:webHidden/>
              </w:rPr>
              <w:tab/>
            </w:r>
            <w:r w:rsidR="00DF6913">
              <w:rPr>
                <w:webHidden/>
              </w:rPr>
              <w:fldChar w:fldCharType="begin"/>
            </w:r>
            <w:r w:rsidR="00DF6913">
              <w:rPr>
                <w:webHidden/>
              </w:rPr>
              <w:instrText xml:space="preserve"> PAGEREF _Toc114049993 \h </w:instrText>
            </w:r>
            <w:r w:rsidR="00DF6913">
              <w:rPr>
                <w:webHidden/>
              </w:rPr>
            </w:r>
            <w:r w:rsidR="00DF6913">
              <w:rPr>
                <w:webHidden/>
              </w:rPr>
              <w:fldChar w:fldCharType="separate"/>
            </w:r>
            <w:r w:rsidR="00DF6913">
              <w:rPr>
                <w:webHidden/>
              </w:rPr>
              <w:t>3</w:t>
            </w:r>
            <w:r w:rsidR="00DF6913">
              <w:rPr>
                <w:webHidden/>
              </w:rPr>
              <w:fldChar w:fldCharType="end"/>
            </w:r>
          </w:hyperlink>
        </w:p>
        <w:p w14:paraId="14D673ED" w14:textId="77777777" w:rsidR="00DF6913" w:rsidRDefault="00000000">
          <w:pPr>
            <w:pStyle w:val="Sisluet2"/>
            <w:rPr>
              <w:rFonts w:asciiTheme="minorHAnsi" w:eastAsiaTheme="minorEastAsia" w:hAnsiTheme="minorHAnsi" w:cstheme="minorBidi"/>
              <w:sz w:val="22"/>
              <w:szCs w:val="22"/>
              <w:lang w:eastAsia="fi-FI"/>
            </w:rPr>
          </w:pPr>
          <w:hyperlink w:anchor="_Toc114049994" w:history="1">
            <w:r w:rsidR="00DF6913" w:rsidRPr="00DB2850">
              <w:rPr>
                <w:rStyle w:val="Hyperlinkki"/>
              </w:rPr>
              <w:t>6.6</w:t>
            </w:r>
            <w:r w:rsidR="00DF6913">
              <w:rPr>
                <w:rFonts w:asciiTheme="minorHAnsi" w:eastAsiaTheme="minorEastAsia" w:hAnsiTheme="minorHAnsi" w:cstheme="minorBidi"/>
                <w:sz w:val="22"/>
                <w:szCs w:val="22"/>
                <w:lang w:eastAsia="fi-FI"/>
              </w:rPr>
              <w:tab/>
            </w:r>
            <w:r w:rsidR="00DF6913" w:rsidRPr="00DB2850">
              <w:rPr>
                <w:rStyle w:val="Hyperlinkki"/>
              </w:rPr>
              <w:t>Käytettävyys (Usability), käytön tehokkuus, käyttäjien tyytyväisyys</w:t>
            </w:r>
            <w:r w:rsidR="00DF6913">
              <w:rPr>
                <w:webHidden/>
              </w:rPr>
              <w:tab/>
            </w:r>
            <w:r w:rsidR="00DF6913">
              <w:rPr>
                <w:webHidden/>
              </w:rPr>
              <w:fldChar w:fldCharType="begin"/>
            </w:r>
            <w:r w:rsidR="00DF6913">
              <w:rPr>
                <w:webHidden/>
              </w:rPr>
              <w:instrText xml:space="preserve"> PAGEREF _Toc114049994 \h </w:instrText>
            </w:r>
            <w:r w:rsidR="00DF6913">
              <w:rPr>
                <w:webHidden/>
              </w:rPr>
            </w:r>
            <w:r w:rsidR="00DF6913">
              <w:rPr>
                <w:webHidden/>
              </w:rPr>
              <w:fldChar w:fldCharType="separate"/>
            </w:r>
            <w:r w:rsidR="00DF6913">
              <w:rPr>
                <w:webHidden/>
              </w:rPr>
              <w:t>3</w:t>
            </w:r>
            <w:r w:rsidR="00DF6913">
              <w:rPr>
                <w:webHidden/>
              </w:rPr>
              <w:fldChar w:fldCharType="end"/>
            </w:r>
          </w:hyperlink>
        </w:p>
        <w:p w14:paraId="022A156E" w14:textId="77777777" w:rsidR="00DF6913" w:rsidRDefault="00000000">
          <w:pPr>
            <w:pStyle w:val="Sisluet1"/>
            <w:rPr>
              <w:rFonts w:asciiTheme="minorHAnsi" w:eastAsiaTheme="minorEastAsia" w:hAnsiTheme="minorHAnsi" w:cstheme="minorBidi"/>
              <w:sz w:val="22"/>
              <w:szCs w:val="22"/>
              <w:lang w:eastAsia="fi-FI"/>
            </w:rPr>
          </w:pPr>
          <w:hyperlink w:anchor="_Toc114049995" w:history="1">
            <w:r w:rsidR="00DF6913" w:rsidRPr="00DB2850">
              <w:rPr>
                <w:rStyle w:val="Hyperlinkki"/>
                <w:lang w:val="en-US"/>
              </w:rPr>
              <w:t>7</w:t>
            </w:r>
            <w:r w:rsidR="00DF6913">
              <w:rPr>
                <w:rFonts w:asciiTheme="minorHAnsi" w:eastAsiaTheme="minorEastAsia" w:hAnsiTheme="minorHAnsi" w:cstheme="minorBidi"/>
                <w:sz w:val="22"/>
                <w:szCs w:val="22"/>
                <w:lang w:eastAsia="fi-FI"/>
              </w:rPr>
              <w:tab/>
            </w:r>
            <w:r w:rsidR="00DF6913" w:rsidRPr="00DB2850">
              <w:rPr>
                <w:rStyle w:val="Hyperlinkki"/>
                <w:lang w:val="en-US"/>
              </w:rPr>
              <w:t>Suunnittelurajoitteet</w:t>
            </w:r>
            <w:r w:rsidR="00DF6913">
              <w:rPr>
                <w:webHidden/>
              </w:rPr>
              <w:tab/>
            </w:r>
            <w:r w:rsidR="00DF6913">
              <w:rPr>
                <w:webHidden/>
              </w:rPr>
              <w:fldChar w:fldCharType="begin"/>
            </w:r>
            <w:r w:rsidR="00DF6913">
              <w:rPr>
                <w:webHidden/>
              </w:rPr>
              <w:instrText xml:space="preserve"> PAGEREF _Toc114049995 \h </w:instrText>
            </w:r>
            <w:r w:rsidR="00DF6913">
              <w:rPr>
                <w:webHidden/>
              </w:rPr>
            </w:r>
            <w:r w:rsidR="00DF6913">
              <w:rPr>
                <w:webHidden/>
              </w:rPr>
              <w:fldChar w:fldCharType="separate"/>
            </w:r>
            <w:r w:rsidR="00DF6913">
              <w:rPr>
                <w:webHidden/>
              </w:rPr>
              <w:t>3</w:t>
            </w:r>
            <w:r w:rsidR="00DF6913">
              <w:rPr>
                <w:webHidden/>
              </w:rPr>
              <w:fldChar w:fldCharType="end"/>
            </w:r>
          </w:hyperlink>
        </w:p>
        <w:p w14:paraId="2384D7A2" w14:textId="77777777" w:rsidR="00DF6913" w:rsidRDefault="00000000">
          <w:pPr>
            <w:pStyle w:val="Sisluet2"/>
            <w:rPr>
              <w:rFonts w:asciiTheme="minorHAnsi" w:eastAsiaTheme="minorEastAsia" w:hAnsiTheme="minorHAnsi" w:cstheme="minorBidi"/>
              <w:sz w:val="22"/>
              <w:szCs w:val="22"/>
              <w:lang w:eastAsia="fi-FI"/>
            </w:rPr>
          </w:pPr>
          <w:hyperlink w:anchor="_Toc114049996" w:history="1">
            <w:r w:rsidR="00DF6913" w:rsidRPr="00DB2850">
              <w:rPr>
                <w:rStyle w:val="Hyperlinkki"/>
                <w:lang w:val="en-US"/>
              </w:rPr>
              <w:t>7.1</w:t>
            </w:r>
            <w:r w:rsidR="00DF6913">
              <w:rPr>
                <w:rFonts w:asciiTheme="minorHAnsi" w:eastAsiaTheme="minorEastAsia" w:hAnsiTheme="minorHAnsi" w:cstheme="minorBidi"/>
                <w:sz w:val="22"/>
                <w:szCs w:val="22"/>
                <w:lang w:eastAsia="fi-FI"/>
              </w:rPr>
              <w:tab/>
            </w:r>
            <w:r w:rsidR="00DF6913" w:rsidRPr="00DB2850">
              <w:rPr>
                <w:rStyle w:val="Hyperlinkki"/>
                <w:lang w:val="en-US"/>
              </w:rPr>
              <w:t>Standardit</w:t>
            </w:r>
            <w:r w:rsidR="00DF6913">
              <w:rPr>
                <w:webHidden/>
              </w:rPr>
              <w:tab/>
            </w:r>
            <w:r w:rsidR="00DF6913">
              <w:rPr>
                <w:webHidden/>
              </w:rPr>
              <w:fldChar w:fldCharType="begin"/>
            </w:r>
            <w:r w:rsidR="00DF6913">
              <w:rPr>
                <w:webHidden/>
              </w:rPr>
              <w:instrText xml:space="preserve"> PAGEREF _Toc114049996 \h </w:instrText>
            </w:r>
            <w:r w:rsidR="00DF6913">
              <w:rPr>
                <w:webHidden/>
              </w:rPr>
            </w:r>
            <w:r w:rsidR="00DF6913">
              <w:rPr>
                <w:webHidden/>
              </w:rPr>
              <w:fldChar w:fldCharType="separate"/>
            </w:r>
            <w:r w:rsidR="00DF6913">
              <w:rPr>
                <w:webHidden/>
              </w:rPr>
              <w:t>4</w:t>
            </w:r>
            <w:r w:rsidR="00DF6913">
              <w:rPr>
                <w:webHidden/>
              </w:rPr>
              <w:fldChar w:fldCharType="end"/>
            </w:r>
          </w:hyperlink>
        </w:p>
        <w:p w14:paraId="3A511DF2" w14:textId="77777777" w:rsidR="00DF6913" w:rsidRDefault="00000000">
          <w:pPr>
            <w:pStyle w:val="Sisluet2"/>
            <w:rPr>
              <w:rFonts w:asciiTheme="minorHAnsi" w:eastAsiaTheme="minorEastAsia" w:hAnsiTheme="minorHAnsi" w:cstheme="minorBidi"/>
              <w:sz w:val="22"/>
              <w:szCs w:val="22"/>
              <w:lang w:eastAsia="fi-FI"/>
            </w:rPr>
          </w:pPr>
          <w:hyperlink w:anchor="_Toc114049997" w:history="1">
            <w:r w:rsidR="00DF6913" w:rsidRPr="00DB2850">
              <w:rPr>
                <w:rStyle w:val="Hyperlinkki"/>
                <w:lang w:val="en-US"/>
              </w:rPr>
              <w:t>7.2</w:t>
            </w:r>
            <w:r w:rsidR="00DF6913">
              <w:rPr>
                <w:rFonts w:asciiTheme="minorHAnsi" w:eastAsiaTheme="minorEastAsia" w:hAnsiTheme="minorHAnsi" w:cstheme="minorBidi"/>
                <w:sz w:val="22"/>
                <w:szCs w:val="22"/>
                <w:lang w:eastAsia="fi-FI"/>
              </w:rPr>
              <w:tab/>
            </w:r>
            <w:r w:rsidR="00DF6913" w:rsidRPr="00DB2850">
              <w:rPr>
                <w:rStyle w:val="Hyperlinkki"/>
                <w:lang w:val="en-US"/>
              </w:rPr>
              <w:t>Laitteistorajoitteet</w:t>
            </w:r>
            <w:r w:rsidR="00DF6913">
              <w:rPr>
                <w:webHidden/>
              </w:rPr>
              <w:tab/>
            </w:r>
            <w:r w:rsidR="00DF6913">
              <w:rPr>
                <w:webHidden/>
              </w:rPr>
              <w:fldChar w:fldCharType="begin"/>
            </w:r>
            <w:r w:rsidR="00DF6913">
              <w:rPr>
                <w:webHidden/>
              </w:rPr>
              <w:instrText xml:space="preserve"> PAGEREF _Toc114049997 \h </w:instrText>
            </w:r>
            <w:r w:rsidR="00DF6913">
              <w:rPr>
                <w:webHidden/>
              </w:rPr>
            </w:r>
            <w:r w:rsidR="00DF6913">
              <w:rPr>
                <w:webHidden/>
              </w:rPr>
              <w:fldChar w:fldCharType="separate"/>
            </w:r>
            <w:r w:rsidR="00DF6913">
              <w:rPr>
                <w:webHidden/>
              </w:rPr>
              <w:t>4</w:t>
            </w:r>
            <w:r w:rsidR="00DF6913">
              <w:rPr>
                <w:webHidden/>
              </w:rPr>
              <w:fldChar w:fldCharType="end"/>
            </w:r>
          </w:hyperlink>
        </w:p>
        <w:p w14:paraId="54F6B151" w14:textId="77777777" w:rsidR="00DF6913" w:rsidRDefault="00000000">
          <w:pPr>
            <w:pStyle w:val="Sisluet2"/>
            <w:rPr>
              <w:rFonts w:asciiTheme="minorHAnsi" w:eastAsiaTheme="minorEastAsia" w:hAnsiTheme="minorHAnsi" w:cstheme="minorBidi"/>
              <w:sz w:val="22"/>
              <w:szCs w:val="22"/>
              <w:lang w:eastAsia="fi-FI"/>
            </w:rPr>
          </w:pPr>
          <w:hyperlink w:anchor="_Toc114049998" w:history="1">
            <w:r w:rsidR="00DF6913" w:rsidRPr="00DB2850">
              <w:rPr>
                <w:rStyle w:val="Hyperlinkki"/>
                <w:lang w:val="en-US"/>
              </w:rPr>
              <w:t>7.3</w:t>
            </w:r>
            <w:r w:rsidR="00DF6913">
              <w:rPr>
                <w:rFonts w:asciiTheme="minorHAnsi" w:eastAsiaTheme="minorEastAsia" w:hAnsiTheme="minorHAnsi" w:cstheme="minorBidi"/>
                <w:sz w:val="22"/>
                <w:szCs w:val="22"/>
                <w:lang w:eastAsia="fi-FI"/>
              </w:rPr>
              <w:tab/>
            </w:r>
            <w:r w:rsidR="00DF6913" w:rsidRPr="00DB2850">
              <w:rPr>
                <w:rStyle w:val="Hyperlinkki"/>
                <w:lang w:val="en-US"/>
              </w:rPr>
              <w:t>Ohjelmistorajoitteet</w:t>
            </w:r>
            <w:r w:rsidR="00DF6913">
              <w:rPr>
                <w:webHidden/>
              </w:rPr>
              <w:tab/>
            </w:r>
            <w:r w:rsidR="00DF6913">
              <w:rPr>
                <w:webHidden/>
              </w:rPr>
              <w:fldChar w:fldCharType="begin"/>
            </w:r>
            <w:r w:rsidR="00DF6913">
              <w:rPr>
                <w:webHidden/>
              </w:rPr>
              <w:instrText xml:space="preserve"> PAGEREF _Toc114049998 \h </w:instrText>
            </w:r>
            <w:r w:rsidR="00DF6913">
              <w:rPr>
                <w:webHidden/>
              </w:rPr>
            </w:r>
            <w:r w:rsidR="00DF6913">
              <w:rPr>
                <w:webHidden/>
              </w:rPr>
              <w:fldChar w:fldCharType="separate"/>
            </w:r>
            <w:r w:rsidR="00DF6913">
              <w:rPr>
                <w:webHidden/>
              </w:rPr>
              <w:t>4</w:t>
            </w:r>
            <w:r w:rsidR="00DF6913">
              <w:rPr>
                <w:webHidden/>
              </w:rPr>
              <w:fldChar w:fldCharType="end"/>
            </w:r>
          </w:hyperlink>
        </w:p>
        <w:p w14:paraId="16FD598E" w14:textId="77777777" w:rsidR="00DF6913" w:rsidRDefault="00000000">
          <w:pPr>
            <w:pStyle w:val="Sisluet2"/>
            <w:rPr>
              <w:rFonts w:asciiTheme="minorHAnsi" w:eastAsiaTheme="minorEastAsia" w:hAnsiTheme="minorHAnsi" w:cstheme="minorBidi"/>
              <w:sz w:val="22"/>
              <w:szCs w:val="22"/>
              <w:lang w:eastAsia="fi-FI"/>
            </w:rPr>
          </w:pPr>
          <w:hyperlink w:anchor="_Toc114049999" w:history="1">
            <w:r w:rsidR="00DF6913" w:rsidRPr="00DB2850">
              <w:rPr>
                <w:rStyle w:val="Hyperlinkki"/>
                <w:lang w:val="en-US"/>
              </w:rPr>
              <w:t>7.4</w:t>
            </w:r>
            <w:r w:rsidR="00DF6913">
              <w:rPr>
                <w:rFonts w:asciiTheme="minorHAnsi" w:eastAsiaTheme="minorEastAsia" w:hAnsiTheme="minorHAnsi" w:cstheme="minorBidi"/>
                <w:sz w:val="22"/>
                <w:szCs w:val="22"/>
                <w:lang w:eastAsia="fi-FI"/>
              </w:rPr>
              <w:tab/>
            </w:r>
            <w:r w:rsidR="00DF6913" w:rsidRPr="00DB2850">
              <w:rPr>
                <w:rStyle w:val="Hyperlinkki"/>
                <w:lang w:val="en-US"/>
              </w:rPr>
              <w:t>Muut rajoitteet</w:t>
            </w:r>
            <w:r w:rsidR="00DF6913">
              <w:rPr>
                <w:webHidden/>
              </w:rPr>
              <w:tab/>
            </w:r>
            <w:r w:rsidR="00DF6913">
              <w:rPr>
                <w:webHidden/>
              </w:rPr>
              <w:fldChar w:fldCharType="begin"/>
            </w:r>
            <w:r w:rsidR="00DF6913">
              <w:rPr>
                <w:webHidden/>
              </w:rPr>
              <w:instrText xml:space="preserve"> PAGEREF _Toc114049999 \h </w:instrText>
            </w:r>
            <w:r w:rsidR="00DF6913">
              <w:rPr>
                <w:webHidden/>
              </w:rPr>
            </w:r>
            <w:r w:rsidR="00DF6913">
              <w:rPr>
                <w:webHidden/>
              </w:rPr>
              <w:fldChar w:fldCharType="separate"/>
            </w:r>
            <w:r w:rsidR="00DF6913">
              <w:rPr>
                <w:webHidden/>
              </w:rPr>
              <w:t>4</w:t>
            </w:r>
            <w:r w:rsidR="00DF6913">
              <w:rPr>
                <w:webHidden/>
              </w:rPr>
              <w:fldChar w:fldCharType="end"/>
            </w:r>
          </w:hyperlink>
        </w:p>
        <w:p w14:paraId="106149FF" w14:textId="77777777" w:rsidR="00DF6913" w:rsidRDefault="00000000">
          <w:pPr>
            <w:pStyle w:val="Sisluet1"/>
            <w:rPr>
              <w:rFonts w:asciiTheme="minorHAnsi" w:eastAsiaTheme="minorEastAsia" w:hAnsiTheme="minorHAnsi" w:cstheme="minorBidi"/>
              <w:sz w:val="22"/>
              <w:szCs w:val="22"/>
              <w:lang w:eastAsia="fi-FI"/>
            </w:rPr>
          </w:pPr>
          <w:hyperlink w:anchor="_Toc114050000" w:history="1">
            <w:r w:rsidR="00DF6913" w:rsidRPr="00DB2850">
              <w:rPr>
                <w:rStyle w:val="Hyperlinkki"/>
                <w:lang w:val="en-US"/>
              </w:rPr>
              <w:t>8</w:t>
            </w:r>
            <w:r w:rsidR="00DF6913">
              <w:rPr>
                <w:rFonts w:asciiTheme="minorHAnsi" w:eastAsiaTheme="minorEastAsia" w:hAnsiTheme="minorHAnsi" w:cstheme="minorBidi"/>
                <w:sz w:val="22"/>
                <w:szCs w:val="22"/>
                <w:lang w:eastAsia="fi-FI"/>
              </w:rPr>
              <w:tab/>
            </w:r>
            <w:r w:rsidR="00DF6913" w:rsidRPr="00DB2850">
              <w:rPr>
                <w:rStyle w:val="Hyperlinkki"/>
                <w:lang w:val="en-US"/>
              </w:rPr>
              <w:t>Hylätyt ratkaisuvaihtoehdot</w:t>
            </w:r>
            <w:r w:rsidR="00DF6913">
              <w:rPr>
                <w:webHidden/>
              </w:rPr>
              <w:tab/>
            </w:r>
            <w:r w:rsidR="00DF6913">
              <w:rPr>
                <w:webHidden/>
              </w:rPr>
              <w:fldChar w:fldCharType="begin"/>
            </w:r>
            <w:r w:rsidR="00DF6913">
              <w:rPr>
                <w:webHidden/>
              </w:rPr>
              <w:instrText xml:space="preserve"> PAGEREF _Toc114050000 \h </w:instrText>
            </w:r>
            <w:r w:rsidR="00DF6913">
              <w:rPr>
                <w:webHidden/>
              </w:rPr>
            </w:r>
            <w:r w:rsidR="00DF6913">
              <w:rPr>
                <w:webHidden/>
              </w:rPr>
              <w:fldChar w:fldCharType="separate"/>
            </w:r>
            <w:r w:rsidR="00DF6913">
              <w:rPr>
                <w:webHidden/>
              </w:rPr>
              <w:t>4</w:t>
            </w:r>
            <w:r w:rsidR="00DF6913">
              <w:rPr>
                <w:webHidden/>
              </w:rPr>
              <w:fldChar w:fldCharType="end"/>
            </w:r>
          </w:hyperlink>
        </w:p>
        <w:p w14:paraId="7F6071F5" w14:textId="77777777" w:rsidR="00DF6913" w:rsidRDefault="00000000">
          <w:pPr>
            <w:pStyle w:val="Sisluet1"/>
            <w:rPr>
              <w:rFonts w:asciiTheme="minorHAnsi" w:eastAsiaTheme="minorEastAsia" w:hAnsiTheme="minorHAnsi" w:cstheme="minorBidi"/>
              <w:sz w:val="22"/>
              <w:szCs w:val="22"/>
              <w:lang w:eastAsia="fi-FI"/>
            </w:rPr>
          </w:pPr>
          <w:hyperlink w:anchor="_Toc114050001" w:history="1">
            <w:r w:rsidR="00DF6913" w:rsidRPr="00DB2850">
              <w:rPr>
                <w:rStyle w:val="Hyperlinkki"/>
                <w:lang w:val="en-US"/>
              </w:rPr>
              <w:t>9</w:t>
            </w:r>
            <w:r w:rsidR="00DF6913">
              <w:rPr>
                <w:rFonts w:asciiTheme="minorHAnsi" w:eastAsiaTheme="minorEastAsia" w:hAnsiTheme="minorHAnsi" w:cstheme="minorBidi"/>
                <w:sz w:val="22"/>
                <w:szCs w:val="22"/>
                <w:lang w:eastAsia="fi-FI"/>
              </w:rPr>
              <w:tab/>
            </w:r>
            <w:r w:rsidR="00DF6913" w:rsidRPr="00DB2850">
              <w:rPr>
                <w:rStyle w:val="Hyperlinkki"/>
                <w:lang w:val="en-US"/>
              </w:rPr>
              <w:t>Jatkokehitysajatuksia</w:t>
            </w:r>
            <w:r w:rsidR="00DF6913">
              <w:rPr>
                <w:webHidden/>
              </w:rPr>
              <w:tab/>
            </w:r>
            <w:r w:rsidR="00DF6913">
              <w:rPr>
                <w:webHidden/>
              </w:rPr>
              <w:fldChar w:fldCharType="begin"/>
            </w:r>
            <w:r w:rsidR="00DF6913">
              <w:rPr>
                <w:webHidden/>
              </w:rPr>
              <w:instrText xml:space="preserve"> PAGEREF _Toc114050001 \h </w:instrText>
            </w:r>
            <w:r w:rsidR="00DF6913">
              <w:rPr>
                <w:webHidden/>
              </w:rPr>
            </w:r>
            <w:r w:rsidR="00DF6913">
              <w:rPr>
                <w:webHidden/>
              </w:rPr>
              <w:fldChar w:fldCharType="separate"/>
            </w:r>
            <w:r w:rsidR="00DF6913">
              <w:rPr>
                <w:webHidden/>
              </w:rPr>
              <w:t>4</w:t>
            </w:r>
            <w:r w:rsidR="00DF6913">
              <w:rPr>
                <w:webHidden/>
              </w:rPr>
              <w:fldChar w:fldCharType="end"/>
            </w:r>
          </w:hyperlink>
        </w:p>
        <w:p w14:paraId="3200B84B" w14:textId="77777777" w:rsidR="00DF6913" w:rsidRDefault="00000000">
          <w:pPr>
            <w:pStyle w:val="Sisluet1"/>
            <w:rPr>
              <w:rFonts w:asciiTheme="minorHAnsi" w:eastAsiaTheme="minorEastAsia" w:hAnsiTheme="minorHAnsi" w:cstheme="minorBidi"/>
              <w:sz w:val="22"/>
              <w:szCs w:val="22"/>
              <w:lang w:eastAsia="fi-FI"/>
            </w:rPr>
          </w:pPr>
          <w:hyperlink w:anchor="_Toc114050002" w:history="1">
            <w:r w:rsidR="00DF6913" w:rsidRPr="00DB2850">
              <w:rPr>
                <w:rStyle w:val="Hyperlinkki"/>
              </w:rPr>
              <w:t>Lähteet</w:t>
            </w:r>
            <w:r w:rsidR="00DF6913">
              <w:rPr>
                <w:webHidden/>
              </w:rPr>
              <w:tab/>
            </w:r>
            <w:r w:rsidR="00DF6913">
              <w:rPr>
                <w:webHidden/>
              </w:rPr>
              <w:fldChar w:fldCharType="begin"/>
            </w:r>
            <w:r w:rsidR="00DF6913">
              <w:rPr>
                <w:webHidden/>
              </w:rPr>
              <w:instrText xml:space="preserve"> PAGEREF _Toc114050002 \h </w:instrText>
            </w:r>
            <w:r w:rsidR="00DF6913">
              <w:rPr>
                <w:webHidden/>
              </w:rPr>
            </w:r>
            <w:r w:rsidR="00DF6913">
              <w:rPr>
                <w:webHidden/>
              </w:rPr>
              <w:fldChar w:fldCharType="separate"/>
            </w:r>
            <w:r w:rsidR="00DF6913">
              <w:rPr>
                <w:webHidden/>
              </w:rPr>
              <w:t>5</w:t>
            </w:r>
            <w:r w:rsidR="00DF6913">
              <w:rPr>
                <w:webHidden/>
              </w:rPr>
              <w:fldChar w:fldCharType="end"/>
            </w:r>
          </w:hyperlink>
        </w:p>
        <w:p w14:paraId="60AAEB7D" w14:textId="77777777" w:rsidR="00253754" w:rsidRPr="00D451F8" w:rsidRDefault="00253754" w:rsidP="0091710D">
          <w:r w:rsidRPr="00D451F8">
            <w:rPr>
              <w:b/>
            </w:rPr>
            <w:fldChar w:fldCharType="end"/>
          </w:r>
        </w:p>
      </w:sdtContent>
    </w:sdt>
    <w:p w14:paraId="1818F6E0" w14:textId="77777777" w:rsidR="002F43DC" w:rsidRPr="00D451F8" w:rsidRDefault="002F43DC" w:rsidP="0091710D">
      <w:pPr>
        <w:pStyle w:val="Sisllysluettelonotsikko"/>
        <w:rPr>
          <w:szCs w:val="28"/>
        </w:rPr>
      </w:pPr>
      <w:r w:rsidRPr="00D451F8">
        <w:t xml:space="preserve">Liitteet </w:t>
      </w:r>
    </w:p>
    <w:p w14:paraId="10C3A866" w14:textId="77777777" w:rsidR="00BB17C9" w:rsidRPr="00D451F8" w:rsidRDefault="00BB17C9" w:rsidP="0091710D">
      <w:pPr>
        <w:pStyle w:val="Liiteluettelo"/>
      </w:pPr>
      <w:r w:rsidRPr="00D451F8">
        <w:t>Liite 1</w:t>
      </w:r>
      <w:r w:rsidRPr="00D451F8">
        <w:tab/>
        <w:t>Liitteen nimi</w:t>
      </w:r>
    </w:p>
    <w:p w14:paraId="3D200D4C" w14:textId="77777777" w:rsidR="000373FA" w:rsidRPr="00D451F8" w:rsidRDefault="000373FA" w:rsidP="0091710D">
      <w:pPr>
        <w:pStyle w:val="Liiteluettelo"/>
      </w:pPr>
      <w:r w:rsidRPr="00D451F8">
        <w:t>Liite 2</w:t>
      </w:r>
      <w:r w:rsidRPr="00D451F8">
        <w:tab/>
        <w:t>Liitteen nimi</w:t>
      </w:r>
    </w:p>
    <w:p w14:paraId="11AAF7F3" w14:textId="77777777" w:rsidR="00E362F5" w:rsidRPr="00D451F8" w:rsidRDefault="00E362F5" w:rsidP="0091710D"/>
    <w:p w14:paraId="66F6E8DC" w14:textId="77777777" w:rsidR="00FF7A3E" w:rsidRPr="00D451F8" w:rsidRDefault="00FF7A3E" w:rsidP="0091710D">
      <w:pPr>
        <w:sectPr w:rsidR="00FF7A3E" w:rsidRPr="00D451F8" w:rsidSect="0025514C">
          <w:headerReference w:type="default" r:id="rId12"/>
          <w:pgSz w:w="11906" w:h="16838"/>
          <w:pgMar w:top="1134" w:right="1134" w:bottom="1134" w:left="1701" w:header="567" w:footer="567" w:gutter="0"/>
          <w:pgNumType w:start="1"/>
          <w:cols w:space="708"/>
          <w:docGrid w:linePitch="360"/>
        </w:sectPr>
      </w:pPr>
    </w:p>
    <w:p w14:paraId="295039FB" w14:textId="77777777" w:rsidR="003C46D8" w:rsidRPr="00D451F8" w:rsidRDefault="00D451F8" w:rsidP="0091710D">
      <w:pPr>
        <w:pStyle w:val="Otsikko1"/>
      </w:pPr>
      <w:bookmarkStart w:id="0" w:name="_Toc295830000"/>
      <w:bookmarkStart w:id="1" w:name="_Toc114049964"/>
      <w:bookmarkEnd w:id="0"/>
      <w:r w:rsidRPr="00D451F8">
        <w:lastRenderedPageBreak/>
        <w:t>Johdanto</w:t>
      </w:r>
      <w:bookmarkEnd w:id="1"/>
    </w:p>
    <w:p w14:paraId="05CD27E8" w14:textId="77777777" w:rsidR="00732F30" w:rsidRDefault="00D451F8" w:rsidP="0091710D">
      <w:pPr>
        <w:pStyle w:val="Otsikko2"/>
      </w:pPr>
      <w:bookmarkStart w:id="2" w:name="_Toc114049965"/>
      <w:r w:rsidRPr="00D451F8">
        <w:t>Tarkoitus ja kattavuus</w:t>
      </w:r>
      <w:bookmarkEnd w:id="2"/>
    </w:p>
    <w:p w14:paraId="2A809AF7" w14:textId="5B738C83" w:rsidR="00900F75" w:rsidRDefault="00900F75" w:rsidP="00900F75">
      <w:r>
        <w:t>Ohjelman tarkoitus on pitää kirjaa kilometrikorvauksista ja niiden maksamisesta.</w:t>
      </w:r>
      <w:bookmarkStart w:id="3" w:name="_Toc114049966"/>
      <w:r w:rsidR="006F4B56">
        <w:t xml:space="preserve"> Ohjelma kattaa matkan yleiset tiedot ja ilmoittaa nämä korvauksen maksajalle.</w:t>
      </w:r>
    </w:p>
    <w:p w14:paraId="22C5CB9A" w14:textId="77777777" w:rsidR="00D451F8" w:rsidRDefault="00D451F8" w:rsidP="00900F75">
      <w:pPr>
        <w:pStyle w:val="Otsikko2"/>
        <w:rPr>
          <w:lang w:val="en-US"/>
        </w:rPr>
      </w:pPr>
      <w:r>
        <w:rPr>
          <w:lang w:val="en-US"/>
        </w:rPr>
        <w:t>Tuote ja ympäristö</w:t>
      </w:r>
      <w:bookmarkEnd w:id="3"/>
    </w:p>
    <w:p w14:paraId="19208C91" w14:textId="19DB0870" w:rsidR="00900F75" w:rsidRPr="00900F75" w:rsidRDefault="00900F75" w:rsidP="00900F75">
      <w:r w:rsidRPr="00900F75">
        <w:t>Tuote on koneella käytettävä ohjelma</w:t>
      </w:r>
      <w:r>
        <w:t xml:space="preserve"> kilometrikorvauksien merkitsemiseen, ja niistä korvauksen perimiseen.</w:t>
      </w:r>
      <w:r w:rsidR="006F4B56">
        <w:t xml:space="preserve"> Toistaiseksi ohjelmaa on käytetty vain Windows 10-käyttöliittymällä.</w:t>
      </w:r>
    </w:p>
    <w:p w14:paraId="10BD644E" w14:textId="77777777" w:rsidR="00D451F8" w:rsidRDefault="00D451F8" w:rsidP="00D451F8">
      <w:pPr>
        <w:pStyle w:val="Otsikko2"/>
        <w:rPr>
          <w:lang w:val="en-US"/>
        </w:rPr>
      </w:pPr>
      <w:bookmarkStart w:id="4" w:name="_Toc114049967"/>
      <w:r>
        <w:rPr>
          <w:lang w:val="en-US"/>
        </w:rPr>
        <w:t>Määritelmät, termit, lyhenteet</w:t>
      </w:r>
      <w:bookmarkEnd w:id="4"/>
    </w:p>
    <w:p w14:paraId="4CBDBEB4" w14:textId="15863787" w:rsidR="002B1C49" w:rsidRPr="006F4B56" w:rsidRDefault="002B7279" w:rsidP="002B1C49">
      <w:r>
        <w:t xml:space="preserve">Ohjelmassa mainitaan osapäivä- ja kokopäiväraha. Nämä tarkoittavat matkattujen kilometrien korvauksen lisäksi maksettavaa summaa, joka määräytyy matkan pituudesta tunteina. Mikäli matka ylittää kuusi tuntia, maksetaan matkasta kilometrikorvauksen lisäksi osapäivärahaa 20 euroa. Matkan ylittäessä kymmenen tuntia, korvauksen lisäksi matkasta on makettava 45 euroa kokopäivärahaa.  </w:t>
      </w:r>
    </w:p>
    <w:p w14:paraId="2649EC57" w14:textId="77777777" w:rsidR="00D451F8" w:rsidRDefault="00D451F8" w:rsidP="00D451F8">
      <w:pPr>
        <w:pStyle w:val="Otsikko2"/>
        <w:rPr>
          <w:lang w:val="en-US"/>
        </w:rPr>
      </w:pPr>
      <w:bookmarkStart w:id="5" w:name="_Toc114049968"/>
      <w:r>
        <w:rPr>
          <w:lang w:val="en-US"/>
        </w:rPr>
        <w:t>Viitteet</w:t>
      </w:r>
      <w:bookmarkEnd w:id="5"/>
    </w:p>
    <w:p w14:paraId="7CFC7D20" w14:textId="03A4CE4F" w:rsidR="002B1C49" w:rsidRPr="00713763" w:rsidRDefault="00713763" w:rsidP="002B1C49">
      <w:r w:rsidRPr="00713763">
        <w:t>Dokumentti ei sisällä viittauksia muihin dokumentteihin.</w:t>
      </w:r>
    </w:p>
    <w:p w14:paraId="7D592550" w14:textId="77777777" w:rsidR="00D451F8" w:rsidRDefault="00D451F8" w:rsidP="00D451F8">
      <w:pPr>
        <w:pStyle w:val="Otsikko2"/>
        <w:rPr>
          <w:lang w:val="en-US"/>
        </w:rPr>
      </w:pPr>
      <w:bookmarkStart w:id="6" w:name="_Toc114049969"/>
      <w:r>
        <w:rPr>
          <w:lang w:val="en-US"/>
        </w:rPr>
        <w:t>Yleiskatsaus dokumenttiin</w:t>
      </w:r>
      <w:bookmarkEnd w:id="6"/>
    </w:p>
    <w:p w14:paraId="5FF97575" w14:textId="2F7FAC17" w:rsidR="002B1C49" w:rsidRPr="006F4B56" w:rsidRDefault="006F4B56" w:rsidP="002B1C49">
      <w:r w:rsidRPr="006F4B56">
        <w:t>Dokumentti käsittelee ohjelman toimintaa, toimintoja ja käyttöä, sekä muita ohj</w:t>
      </w:r>
      <w:r>
        <w:t>elmaan liittyviä asioita, ja pyrkii avaamaan ohjelman toimivuutta sekä tarkoitusta mahdollisimman hyvin. Dokumentti esittelee ohjelman alustavasti.</w:t>
      </w:r>
    </w:p>
    <w:p w14:paraId="001BEC0A" w14:textId="77777777" w:rsidR="00D451F8" w:rsidRDefault="00D451F8" w:rsidP="00D451F8">
      <w:pPr>
        <w:pStyle w:val="Otsikko1"/>
        <w:rPr>
          <w:lang w:val="en-US"/>
        </w:rPr>
      </w:pPr>
      <w:bookmarkStart w:id="7" w:name="_Toc114049970"/>
      <w:r>
        <w:rPr>
          <w:lang w:val="en-US"/>
        </w:rPr>
        <w:lastRenderedPageBreak/>
        <w:t>Yleiskuvaus</w:t>
      </w:r>
      <w:bookmarkEnd w:id="7"/>
    </w:p>
    <w:p w14:paraId="4A3AE9A3" w14:textId="77777777" w:rsidR="002B1C49" w:rsidRPr="002B1C49" w:rsidRDefault="002B1C49" w:rsidP="002B1C49">
      <w:r w:rsidRPr="002B1C49">
        <w:t>Ohjelma laskee kilometrikorvauksista maksettavia s</w:t>
      </w:r>
      <w:r>
        <w:t>ummia, ilmoittaa matkan ajankohdan ja pituuden, sekä laskee kaikkien matkojen maksettavan korvauksen määrän yhteen.</w:t>
      </w:r>
    </w:p>
    <w:p w14:paraId="51220049" w14:textId="77777777" w:rsidR="005437CF" w:rsidRDefault="005437CF" w:rsidP="005437CF">
      <w:pPr>
        <w:pStyle w:val="Otsikko2"/>
      </w:pPr>
      <w:bookmarkStart w:id="8" w:name="_Toc114049971"/>
      <w:r w:rsidRPr="005437CF">
        <w:t>Ympäristö</w:t>
      </w:r>
      <w:bookmarkEnd w:id="8"/>
    </w:p>
    <w:p w14:paraId="2071D23A" w14:textId="50FC7A72" w:rsidR="002B1C49" w:rsidRPr="002B1C49" w:rsidRDefault="002B1C49" w:rsidP="002B1C49">
      <w:r>
        <w:t xml:space="preserve">Ohjelma on </w:t>
      </w:r>
      <w:r w:rsidR="006F4B56">
        <w:t>tieto</w:t>
      </w:r>
      <w:r>
        <w:t>koneella käyettävä sovellus</w:t>
      </w:r>
      <w:r w:rsidR="002B7279">
        <w:t>, joka toimii offline-tilassa.</w:t>
      </w:r>
    </w:p>
    <w:p w14:paraId="499ACF84" w14:textId="63E986B9" w:rsidR="005437CF" w:rsidRDefault="005437CF" w:rsidP="005437CF">
      <w:pPr>
        <w:pStyle w:val="Otsikko2"/>
      </w:pPr>
      <w:bookmarkStart w:id="9" w:name="_Toc114049972"/>
      <w:r w:rsidRPr="005437CF">
        <w:t>Toiminta</w:t>
      </w:r>
      <w:bookmarkEnd w:id="9"/>
    </w:p>
    <w:p w14:paraId="5317C9A1" w14:textId="2D42BEBD" w:rsidR="00147961" w:rsidRPr="00147961" w:rsidRDefault="00147961" w:rsidP="00147961">
      <w:r>
        <w:t>Ohjelma laskee kilometrikorvauksia ja ilmoittaa matkan ajankohdan ja pituuden, josta korvausta maksetaan</w:t>
      </w:r>
      <w:r w:rsidR="006F4B56">
        <w:t xml:space="preserve">, sekä pyrkii myös tallentamaan muita tietoja, kuten matkan kohteen, korvauksen maksajaa ja dokumentointia varten. </w:t>
      </w:r>
    </w:p>
    <w:p w14:paraId="529EF4B0" w14:textId="77777777" w:rsidR="005437CF" w:rsidRDefault="005437CF" w:rsidP="005437CF">
      <w:pPr>
        <w:pStyle w:val="Otsikko2"/>
      </w:pPr>
      <w:bookmarkStart w:id="10" w:name="_Toc114049973"/>
      <w:r w:rsidRPr="005437CF">
        <w:t>Käyttäjät</w:t>
      </w:r>
      <w:bookmarkEnd w:id="10"/>
    </w:p>
    <w:p w14:paraId="231FBA27" w14:textId="5A97AF0A" w:rsidR="006F4B56" w:rsidRDefault="006F4B56" w:rsidP="00144437">
      <w:r>
        <w:t>Ohjelmaa käyttää korvauksen maksajat, sekä matkoista korvauksia hakevat asiakkaat. Korvauksia hakevat asiakkaan voivat syöttää matkoja ohjelmaan, ja ohjelma palauttaa heille sen korvauksen suuruuden, jonka he matkastaan saavat takaisin. Korvauksen maksajat voivat tarkastella ohjelmaan syötettyjen matkojen maksettavia korvauksia.</w:t>
      </w:r>
    </w:p>
    <w:p w14:paraId="0FC94D5B" w14:textId="77777777" w:rsidR="005437CF" w:rsidRDefault="005437CF" w:rsidP="005437CF">
      <w:pPr>
        <w:pStyle w:val="Otsikko2"/>
      </w:pPr>
      <w:bookmarkStart w:id="11" w:name="_Toc114049974"/>
      <w:r w:rsidRPr="005437CF">
        <w:t>Yleiset rajoitteet</w:t>
      </w:r>
      <w:bookmarkEnd w:id="11"/>
    </w:p>
    <w:p w14:paraId="38A95B73" w14:textId="41ACD8D2" w:rsidR="00144437" w:rsidRPr="00144437" w:rsidRDefault="00144437" w:rsidP="00144437">
      <w:r>
        <w:t>Ohjelman tarkoitus on ainoastaan laskea kilometrikorvausta.</w:t>
      </w:r>
      <w:r w:rsidR="006F4B56">
        <w:t xml:space="preserve"> Se ei ole käytännöllinen muiden asioiden laskemiseen. </w:t>
      </w:r>
    </w:p>
    <w:p w14:paraId="542617E1" w14:textId="77777777" w:rsidR="005437CF" w:rsidRDefault="005437CF" w:rsidP="005437CF">
      <w:pPr>
        <w:pStyle w:val="Otsikko2"/>
      </w:pPr>
      <w:bookmarkStart w:id="12" w:name="_Toc114049975"/>
      <w:r w:rsidRPr="005437CF">
        <w:t>Oletukset ja riippuvuudet</w:t>
      </w:r>
      <w:bookmarkEnd w:id="12"/>
    </w:p>
    <w:p w14:paraId="5CC7BCED" w14:textId="590CE0AD" w:rsidR="002B7279" w:rsidRPr="00144437" w:rsidRDefault="00144437" w:rsidP="00144437">
      <w:r>
        <w:t>Ohjelma on riippuvainen asiakassyötteestä</w:t>
      </w:r>
      <w:r w:rsidR="006F4B56">
        <w:t xml:space="preserve">, koska ilman </w:t>
      </w:r>
      <w:r w:rsidR="002B7279">
        <w:t>niitä</w:t>
      </w:r>
      <w:r w:rsidR="006F4B56">
        <w:t xml:space="preserve"> ohjelma ei voi esittää maksettavia korvauksia</w:t>
      </w:r>
      <w:r w:rsidR="002B7279">
        <w:t xml:space="preserve">, kun niitä ei ole. </w:t>
      </w:r>
      <w:r>
        <w:t>Oletus on, että asiakkaalla on käytössä Windows</w:t>
      </w:r>
      <w:r w:rsidR="002B7279">
        <w:t>, ja että asiakas syöttää matkansa tiedot ohjelmaan ohjelman pyytämällä tavalla.</w:t>
      </w:r>
    </w:p>
    <w:p w14:paraId="2D142038" w14:textId="00F24A40" w:rsidR="00511350" w:rsidRDefault="005437CF" w:rsidP="00511350">
      <w:pPr>
        <w:pStyle w:val="Otsikko1"/>
      </w:pPr>
      <w:bookmarkStart w:id="13" w:name="_Toc114049976"/>
      <w:r w:rsidRPr="005437CF">
        <w:lastRenderedPageBreak/>
        <w:t>Tiedot ja tietokanta</w:t>
      </w:r>
      <w:bookmarkEnd w:id="13"/>
    </w:p>
    <w:p w14:paraId="7824C0F5" w14:textId="77777777" w:rsidR="005437CF" w:rsidRDefault="005437CF" w:rsidP="005437CF">
      <w:pPr>
        <w:pStyle w:val="Otsikko2"/>
      </w:pPr>
      <w:bookmarkStart w:id="14" w:name="_Toc114049977"/>
      <w:r w:rsidRPr="005437CF">
        <w:t>Tietosisältö</w:t>
      </w:r>
      <w:bookmarkEnd w:id="14"/>
    </w:p>
    <w:p w14:paraId="5C66AA16" w14:textId="77777777" w:rsidR="002B7279" w:rsidRPr="002B7279" w:rsidRDefault="002B7279" w:rsidP="002B7279">
      <w:bookmarkStart w:id="15" w:name="_Toc114049978"/>
      <w:r>
        <w:t>Ohjelma kerää käyttäjiltään tietoa heidän matkoistaan, ja säilyttää tiedon vain ohjelman sisällä. Ulkopuoliset tahot eivät pääse käsiksi ohjelman tietoihin. Järjestelmän käyttämiä tietoja ovat kilometriltä maksettavan korvauksen, osapäivä- ja kokopäivärahan määrä, sekä kuinka pitkä matkan pitää olla, jotta siitä on mahdollista saada korvaista. Kaikki muu tieto tulee ohjelmaan käyttäjän syötteestä.</w:t>
      </w:r>
    </w:p>
    <w:p w14:paraId="139B616C" w14:textId="77777777" w:rsidR="005437CF" w:rsidRDefault="005437CF" w:rsidP="005437CF">
      <w:pPr>
        <w:pStyle w:val="Otsikko2"/>
      </w:pPr>
      <w:r w:rsidRPr="005437CF">
        <w:t>Käsitteet omiin alakohtiinsa</w:t>
      </w:r>
      <w:bookmarkEnd w:id="15"/>
    </w:p>
    <w:p w14:paraId="4AF51B70" w14:textId="226BCF24" w:rsidR="00511350" w:rsidRPr="00511350" w:rsidRDefault="00713763" w:rsidP="00511350">
      <w:r>
        <w:t>Osapäiväraha vastaa 20 euroa, joka maksetaan matkakorvauksen lisäksi yli kuusi tuntia ylittävästä matkasta. Kokopäiväraha taas vaatii matkan keston olleen yli kymmenen tuntia, ja sitä maksetaan korvauksen lisäksi 45 euroa.</w:t>
      </w:r>
    </w:p>
    <w:p w14:paraId="382A8229" w14:textId="77777777" w:rsidR="00511350" w:rsidRPr="00511350" w:rsidRDefault="005437CF" w:rsidP="00511350">
      <w:pPr>
        <w:pStyle w:val="Otsikko2"/>
      </w:pPr>
      <w:bookmarkStart w:id="16" w:name="_Toc114049979"/>
      <w:r w:rsidRPr="005437CF">
        <w:t>Käyttöintensiteetti</w:t>
      </w:r>
      <w:bookmarkEnd w:id="16"/>
    </w:p>
    <w:p w14:paraId="51D03D01" w14:textId="68760D17" w:rsidR="00511350" w:rsidRPr="00511350" w:rsidRDefault="00511350" w:rsidP="00511350">
      <w:r>
        <w:t>Asiakkaat käyttävät ohjelmaa työmatkojensa syöttämiseen kilometrikorvauksen saamiseksi pari kertaa / kerran kuukaudessa.</w:t>
      </w:r>
      <w:r w:rsidR="00713763">
        <w:t xml:space="preserve"> Ohjelma tallentaa asiakkaan syöttämää tietoa.</w:t>
      </w:r>
    </w:p>
    <w:p w14:paraId="3CC12E99" w14:textId="77777777" w:rsidR="005437CF" w:rsidRDefault="005437CF" w:rsidP="005437CF">
      <w:pPr>
        <w:pStyle w:val="Otsikko2"/>
      </w:pPr>
      <w:bookmarkStart w:id="17" w:name="_Toc114049980"/>
      <w:r w:rsidRPr="005437CF">
        <w:t>Kapasiteettivaatimukset</w:t>
      </w:r>
      <w:bookmarkEnd w:id="17"/>
    </w:p>
    <w:p w14:paraId="5A257840" w14:textId="13E11887" w:rsidR="00511350" w:rsidRPr="00511350" w:rsidRDefault="00453E98" w:rsidP="00511350">
      <w:r>
        <w:t>Ohjelma ei vaadi suurta tilaa.</w:t>
      </w:r>
      <w:r w:rsidR="00713763">
        <w:t xml:space="preserve"> </w:t>
      </w:r>
    </w:p>
    <w:p w14:paraId="6A8312D4" w14:textId="77777777" w:rsidR="00453E98" w:rsidRPr="00453E98" w:rsidRDefault="005437CF" w:rsidP="00453E98">
      <w:pPr>
        <w:pStyle w:val="Otsikko2"/>
      </w:pPr>
      <w:bookmarkStart w:id="18" w:name="_Toc114049981"/>
      <w:r w:rsidRPr="005437CF">
        <w:t>Tiedostot ja asetustiedostot</w:t>
      </w:r>
      <w:bookmarkEnd w:id="18"/>
    </w:p>
    <w:p w14:paraId="41763837" w14:textId="712C9DB4" w:rsidR="00511350" w:rsidRPr="00511350" w:rsidRDefault="00147961" w:rsidP="00511350">
      <w:r>
        <w:t>Ohjelman tiedostot ovat GitHub-palvelussa</w:t>
      </w:r>
      <w:r w:rsidR="00713763">
        <w:t xml:space="preserve">, johon ne myös ovat tallennettu. Ohjelman suunnittelussa ja rakentamisessa läsnäolleet henkilöt tallentavat ohjelman tiedostot myös omiin laitteisiinsa. </w:t>
      </w:r>
    </w:p>
    <w:p w14:paraId="6F5770B7" w14:textId="77777777" w:rsidR="005437CF" w:rsidRDefault="005437CF" w:rsidP="005437CF">
      <w:pPr>
        <w:pStyle w:val="Otsikko1"/>
      </w:pPr>
      <w:bookmarkStart w:id="19" w:name="_Toc114049982"/>
      <w:r w:rsidRPr="005437CF">
        <w:lastRenderedPageBreak/>
        <w:t>Toiminnot</w:t>
      </w:r>
      <w:bookmarkEnd w:id="19"/>
    </w:p>
    <w:p w14:paraId="088C1B6A" w14:textId="0702B3E0" w:rsidR="00147961" w:rsidRPr="00453E98" w:rsidRDefault="00713763" w:rsidP="00147961">
      <w:bookmarkStart w:id="20" w:name="_Toc114049983"/>
      <w:r>
        <w:drawing>
          <wp:inline distT="0" distB="0" distL="0" distR="0" wp14:anchorId="0DBB48EF" wp14:editId="2A25CEF4">
            <wp:extent cx="5760085" cy="379158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3">
                      <a:extLst>
                        <a:ext uri="{28A0092B-C50C-407E-A947-70E740481C1C}">
                          <a14:useLocalDpi xmlns:a14="http://schemas.microsoft.com/office/drawing/2010/main" val="0"/>
                        </a:ext>
                      </a:extLst>
                    </a:blip>
                    <a:stretch>
                      <a:fillRect/>
                    </a:stretch>
                  </pic:blipFill>
                  <pic:spPr>
                    <a:xfrm>
                      <a:off x="0" y="0"/>
                      <a:ext cx="5760085" cy="3791585"/>
                    </a:xfrm>
                    <a:prstGeom prst="rect">
                      <a:avLst/>
                    </a:prstGeom>
                  </pic:spPr>
                </pic:pic>
              </a:graphicData>
            </a:graphic>
          </wp:inline>
        </w:drawing>
      </w:r>
    </w:p>
    <w:p w14:paraId="02045999" w14:textId="77777777" w:rsidR="005437CF" w:rsidRDefault="005437CF" w:rsidP="005437CF">
      <w:pPr>
        <w:pStyle w:val="Otsikko2"/>
      </w:pPr>
      <w:r w:rsidRPr="005437CF">
        <w:t>Kukin toiminto omaan alakohtaansa</w:t>
      </w:r>
      <w:bookmarkEnd w:id="20"/>
    </w:p>
    <w:p w14:paraId="7BEDFCDF" w14:textId="7A92389F" w:rsidR="00453E98" w:rsidRDefault="00713763" w:rsidP="00453E98">
      <w:r>
        <w:t>Ohjelma avattessa, se antaa käyttäjälleen vaihtoehdon joko hakea korvausta matkasta, tarkastella maksettavia korvauksia tai selittää matkan maksamiseen liittyviä tietoja. Tässä valikossa löytyy myös valinta sulkea ohjelma.</w:t>
      </w:r>
    </w:p>
    <w:p w14:paraId="4B85D750" w14:textId="69E5749D" w:rsidR="00713763" w:rsidRDefault="00713763" w:rsidP="00453E98">
      <w:r>
        <w:t>Kun käyttäjä valitsee haluavansa hakea korvausta matkastaan, ohjelma kysyy käyttäjältä matkattujen kilometrien määrän sekä matkaan kuluneet tunnit, sekä joitain muita tekijöitä matkaan liittyen, jotka ovat lähinnä dokumentointia varten. Tämän jälkeen ohjelma laskee saako käyttäjä matkasta korvausta, ja jos saa, se laskee korvauksen suuruden ja sen, maksetaanko matkasta korvauksen lisäksi osapäivä- tai kokopäivärahaa. Lopulta ohjelma ilmoittaa matksettavan korvauksen kokonaissumman.</w:t>
      </w:r>
    </w:p>
    <w:p w14:paraId="22B7A35F" w14:textId="0F3E787C" w:rsidR="00F8245D" w:rsidRDefault="00F8245D" w:rsidP="00453E98">
      <w:r>
        <w:t xml:space="preserve">Tarkastellessa maksuja ohjelma näyttää tiedon korvausta hakeneen henkilön syöttömistä tiedoista. Ohjelma esittää maksajalle korvauksen summan, ja tiedon, miksi korvaus on juuri </w:t>
      </w:r>
      <w:r>
        <w:lastRenderedPageBreak/>
        <w:t>tämä summa. Tämän lisäksi voi tässä osassa nähdä tietoja syöttäjän matkasta, esimerkiksi matkan päämäärään ja lähtöpisteen, sekä päivät, joina matka on tehty.</w:t>
      </w:r>
    </w:p>
    <w:p w14:paraId="6AA0E384" w14:textId="3762B637" w:rsidR="00F8245D" w:rsidRPr="00453E98" w:rsidRDefault="00F8245D" w:rsidP="00453E98">
      <w:r>
        <w:t>Valikon viimeinen osa kertoo korvauksen maksamiseen liittyviä tietoja, kuten esimerkiksi osapäivä- ja kokopäivärahan suuruuden, sekä korvauksen suuruuden yhtä kilometriä vastaan. Ohjelma kertoo käyttäjälleen kuinka monta kilometriä matkan on ylitettävä, jotta siitä on mahdollista saada korvausta.</w:t>
      </w:r>
    </w:p>
    <w:p w14:paraId="556D5867" w14:textId="1863CE45" w:rsidR="00453E98" w:rsidRPr="00453E98" w:rsidRDefault="005437CF" w:rsidP="00453E98">
      <w:pPr>
        <w:pStyle w:val="Otsikko1"/>
      </w:pPr>
      <w:bookmarkStart w:id="21" w:name="_Toc114049988"/>
      <w:r w:rsidRPr="005437CF">
        <w:t>Muut ominaisuudet</w:t>
      </w:r>
      <w:bookmarkEnd w:id="21"/>
    </w:p>
    <w:p w14:paraId="5EE55423" w14:textId="77777777" w:rsidR="005437CF" w:rsidRDefault="005437CF" w:rsidP="005437CF">
      <w:pPr>
        <w:pStyle w:val="Otsikko2"/>
      </w:pPr>
      <w:bookmarkStart w:id="22" w:name="_Toc114049989"/>
      <w:r w:rsidRPr="005437CF">
        <w:t>Suorituskyky ja vasteajat</w:t>
      </w:r>
      <w:bookmarkEnd w:id="22"/>
    </w:p>
    <w:p w14:paraId="1ED9B210" w14:textId="11D6045F" w:rsidR="00453E98" w:rsidRPr="00453E98" w:rsidRDefault="00761C17" w:rsidP="00453E98">
      <w:r>
        <w:t>Ohjelma on tarkoitettu yhden henkilön käytettäväksi kerrallaan.</w:t>
      </w:r>
    </w:p>
    <w:p w14:paraId="2090C025" w14:textId="77777777" w:rsidR="005437CF" w:rsidRDefault="005437CF" w:rsidP="005437CF">
      <w:pPr>
        <w:pStyle w:val="Otsikko2"/>
      </w:pPr>
      <w:bookmarkStart w:id="23" w:name="_Toc114049990"/>
      <w:r w:rsidRPr="005437CF">
        <w:t>Saavutettavuus (availability), toipuminen, turvallisuus, suojaukset</w:t>
      </w:r>
      <w:bookmarkEnd w:id="23"/>
    </w:p>
    <w:p w14:paraId="6C2804FC" w14:textId="05471D3F" w:rsidR="00453E98" w:rsidRPr="00453E98" w:rsidRDefault="00761C17" w:rsidP="00453E98">
      <w:r>
        <w:t>Ohjelmalla on ongelmia suoriutumisessa mikäli sen käyttäjä ei noudata ohjelman antamia ohjeita syötettä antaessa sisään ohjelmaan.</w:t>
      </w:r>
    </w:p>
    <w:p w14:paraId="56542491" w14:textId="77777777" w:rsidR="005437CF" w:rsidRDefault="005437CF" w:rsidP="005437CF">
      <w:pPr>
        <w:pStyle w:val="Otsikko2"/>
      </w:pPr>
      <w:bookmarkStart w:id="24" w:name="_Toc114049991"/>
      <w:r w:rsidRPr="005437CF">
        <w:t>Ylläpidettävyys</w:t>
      </w:r>
      <w:bookmarkEnd w:id="24"/>
    </w:p>
    <w:p w14:paraId="750BB39A" w14:textId="22C33EF5" w:rsidR="00453E98" w:rsidRPr="00453E98" w:rsidRDefault="00761C17" w:rsidP="00453E98">
      <w:r>
        <w:t>Ohjelma ei ole jatkuvasti käynnissä, vaan se toimii enemmän laskurimaisesti. Ohjelma on käynnistettävissä, kun se on ladattu</w:t>
      </w:r>
      <w:r w:rsidR="00A953B3">
        <w:t xml:space="preserve"> omalle laitteelle.</w:t>
      </w:r>
    </w:p>
    <w:p w14:paraId="5CF60E7C" w14:textId="77777777" w:rsidR="005437CF" w:rsidRDefault="005437CF" w:rsidP="005437CF">
      <w:pPr>
        <w:pStyle w:val="Otsikko2"/>
      </w:pPr>
      <w:bookmarkStart w:id="25" w:name="_Toc114049992"/>
      <w:r w:rsidRPr="005437CF">
        <w:t>Siirrettävyys ja yhteensopivuus</w:t>
      </w:r>
      <w:bookmarkEnd w:id="25"/>
    </w:p>
    <w:p w14:paraId="6696887B" w14:textId="6364B8E1" w:rsidR="00453E98" w:rsidRPr="00453E98" w:rsidRDefault="00A953B3" w:rsidP="00453E98">
      <w:r>
        <w:t>Ohjelma on k</w:t>
      </w:r>
      <w:r w:rsidR="00147961">
        <w:t>äytettävissä Windows-käyttöliittymällä</w:t>
      </w:r>
      <w:r>
        <w:t xml:space="preserve">, ja sitä on helppo siirtää </w:t>
      </w:r>
      <w:r w:rsidR="00147961">
        <w:t>GitHubin kautta</w:t>
      </w:r>
      <w:r>
        <w:t>, jossa ohjelma myös sijaitsee</w:t>
      </w:r>
      <w:r w:rsidR="00147961">
        <w:t>.</w:t>
      </w:r>
    </w:p>
    <w:p w14:paraId="37FEC3EE" w14:textId="77777777" w:rsidR="005437CF" w:rsidRDefault="005437CF" w:rsidP="005437CF">
      <w:pPr>
        <w:pStyle w:val="Otsikko2"/>
      </w:pPr>
      <w:bookmarkStart w:id="26" w:name="_Toc114049993"/>
      <w:r w:rsidRPr="005437CF">
        <w:t>Operointi</w:t>
      </w:r>
      <w:bookmarkEnd w:id="26"/>
    </w:p>
    <w:p w14:paraId="43AF54DB" w14:textId="4E5D0840" w:rsidR="00453E98" w:rsidRPr="00453E98" w:rsidRDefault="00A953B3" w:rsidP="00453E98">
      <w:r>
        <w:t>Ohjelmaa on mahdollista käyttää Windows-käyttöliittymällä.</w:t>
      </w:r>
    </w:p>
    <w:p w14:paraId="385735C4" w14:textId="77777777" w:rsidR="005437CF" w:rsidRDefault="005437CF" w:rsidP="005437CF">
      <w:pPr>
        <w:pStyle w:val="Otsikko2"/>
      </w:pPr>
      <w:bookmarkStart w:id="27" w:name="_Toc114049994"/>
      <w:r w:rsidRPr="005437CF">
        <w:lastRenderedPageBreak/>
        <w:t>Käytettävyys (Usability), käytön tehokkuus, käyttäjien tyytyväisyys</w:t>
      </w:r>
      <w:bookmarkEnd w:id="27"/>
    </w:p>
    <w:p w14:paraId="04B682BD" w14:textId="7A4CA3DF" w:rsidR="00453E98" w:rsidRPr="00453E98" w:rsidRDefault="00A953B3" w:rsidP="00453E98">
      <w:r>
        <w:t>Ohjelma on hyvin yksinkertainen. Se kysyy käyttäjältä syötteen, jonka käyttäjä syöttää ohjelman antamien ohjeiden mukaan. Ohjelman käyttö on nopeaa, ja se laskee matkoista maksettavan korvauksen ilman viivettä.</w:t>
      </w:r>
    </w:p>
    <w:p w14:paraId="68C23AAA" w14:textId="77777777" w:rsidR="00453E98" w:rsidRDefault="005437CF" w:rsidP="00453E98">
      <w:pPr>
        <w:pStyle w:val="Otsikko1"/>
        <w:rPr>
          <w:lang w:val="en-US"/>
        </w:rPr>
      </w:pPr>
      <w:bookmarkStart w:id="28" w:name="_Toc114049995"/>
      <w:r w:rsidRPr="005437CF">
        <w:rPr>
          <w:lang w:val="en-US"/>
        </w:rPr>
        <w:t>Suunnittelurajoitteet</w:t>
      </w:r>
      <w:bookmarkEnd w:id="28"/>
    </w:p>
    <w:p w14:paraId="3429F57C" w14:textId="6CF5183C" w:rsidR="00453E98" w:rsidRPr="00A953B3" w:rsidRDefault="005437CF" w:rsidP="00453E98">
      <w:pPr>
        <w:pStyle w:val="Otsikko2"/>
        <w:rPr>
          <w:lang w:val="en-US"/>
        </w:rPr>
      </w:pPr>
      <w:bookmarkStart w:id="29" w:name="_Toc114049996"/>
      <w:r w:rsidRPr="005437CF">
        <w:rPr>
          <w:lang w:val="en-US"/>
        </w:rPr>
        <w:t>Standardit</w:t>
      </w:r>
      <w:bookmarkEnd w:id="29"/>
    </w:p>
    <w:p w14:paraId="1A81C24C" w14:textId="647CC5BD" w:rsidR="00A953B3" w:rsidRDefault="005437CF" w:rsidP="00A953B3">
      <w:pPr>
        <w:pStyle w:val="Otsikko2"/>
        <w:rPr>
          <w:lang w:val="en-US"/>
        </w:rPr>
      </w:pPr>
      <w:bookmarkStart w:id="30" w:name="_Toc114049997"/>
      <w:r w:rsidRPr="005437CF">
        <w:rPr>
          <w:lang w:val="en-US"/>
        </w:rPr>
        <w:t>Laitteistorajoitteet</w:t>
      </w:r>
      <w:bookmarkEnd w:id="30"/>
    </w:p>
    <w:p w14:paraId="21BACCF0" w14:textId="4C9C9493" w:rsidR="00A953B3" w:rsidRPr="00A953B3" w:rsidRDefault="00A953B3" w:rsidP="00A953B3">
      <w:r w:rsidRPr="00A953B3">
        <w:t>Ohjelma on käytettävissä vain t</w:t>
      </w:r>
      <w:r>
        <w:t>ietokoneella.</w:t>
      </w:r>
    </w:p>
    <w:p w14:paraId="55EBF53C" w14:textId="77777777" w:rsidR="005437CF" w:rsidRDefault="005437CF" w:rsidP="005437CF">
      <w:pPr>
        <w:pStyle w:val="Otsikko2"/>
        <w:rPr>
          <w:lang w:val="en-US"/>
        </w:rPr>
      </w:pPr>
      <w:bookmarkStart w:id="31" w:name="_Toc114049998"/>
      <w:r w:rsidRPr="005437CF">
        <w:rPr>
          <w:lang w:val="en-US"/>
        </w:rPr>
        <w:t>Ohjelmistorajoitteet</w:t>
      </w:r>
      <w:bookmarkEnd w:id="31"/>
    </w:p>
    <w:p w14:paraId="582BF063" w14:textId="0758E2C5" w:rsidR="00453E98" w:rsidRPr="00A953B3" w:rsidRDefault="00A953B3" w:rsidP="00453E98">
      <w:r w:rsidRPr="00A953B3">
        <w:t>Ohjelmaa voi käyttää vain W</w:t>
      </w:r>
      <w:r>
        <w:t>indows-käyttöliittymällä.</w:t>
      </w:r>
    </w:p>
    <w:p w14:paraId="28B1EDE4" w14:textId="77777777" w:rsidR="005437CF" w:rsidRDefault="005437CF" w:rsidP="005437CF">
      <w:pPr>
        <w:pStyle w:val="Otsikko2"/>
        <w:rPr>
          <w:lang w:val="en-US"/>
        </w:rPr>
      </w:pPr>
      <w:bookmarkStart w:id="32" w:name="_Toc114049999"/>
      <w:r w:rsidRPr="005437CF">
        <w:rPr>
          <w:lang w:val="en-US"/>
        </w:rPr>
        <w:t>Muut rajoitteet</w:t>
      </w:r>
      <w:bookmarkEnd w:id="32"/>
    </w:p>
    <w:p w14:paraId="4D001B32" w14:textId="65A1A5F4" w:rsidR="00453E98" w:rsidRPr="00A953B3" w:rsidRDefault="00A953B3" w:rsidP="00453E98">
      <w:r w:rsidRPr="00A953B3">
        <w:t>Ohjelmalla ei ole muita r</w:t>
      </w:r>
      <w:r>
        <w:t>ajoitteita.</w:t>
      </w:r>
    </w:p>
    <w:p w14:paraId="235470BF" w14:textId="68AD524B" w:rsidR="00453E98" w:rsidRDefault="005437CF" w:rsidP="00453E98">
      <w:pPr>
        <w:pStyle w:val="Otsikko1"/>
        <w:rPr>
          <w:lang w:val="en-US"/>
        </w:rPr>
      </w:pPr>
      <w:bookmarkStart w:id="33" w:name="_Toc114050000"/>
      <w:r w:rsidRPr="005437CF">
        <w:rPr>
          <w:lang w:val="en-US"/>
        </w:rPr>
        <w:t>Hylätyt ratkaisuvaihtoehdot</w:t>
      </w:r>
      <w:bookmarkEnd w:id="33"/>
    </w:p>
    <w:p w14:paraId="5C3AE9B3" w14:textId="5AD3F04F" w:rsidR="00A953B3" w:rsidRPr="00A953B3" w:rsidRDefault="00A953B3" w:rsidP="00A953B3">
      <w:r w:rsidRPr="00A953B3">
        <w:t>Ohjelma kysyy nykyään matkaan k</w:t>
      </w:r>
      <w:r>
        <w:t>uluneet tunnit valmiiksi laskettuina, koska näiden tun</w:t>
      </w:r>
      <w:r w:rsidR="006C55B3">
        <w:t>tien laskeminen päivämääristä oli hyvin monimutkaista. Ohjelma ei enää anna korvauksille ID:tä, koska sillä ei ole merkitystä ohjelmalle, sen toiminnalle tai kilometrikorvauksen maksamiselle.</w:t>
      </w:r>
    </w:p>
    <w:p w14:paraId="7976113F" w14:textId="77777777" w:rsidR="00D451F8" w:rsidRDefault="005437CF" w:rsidP="005437CF">
      <w:pPr>
        <w:pStyle w:val="Otsikko1"/>
        <w:rPr>
          <w:lang w:val="en-US"/>
        </w:rPr>
      </w:pPr>
      <w:bookmarkStart w:id="34" w:name="_Toc114050001"/>
      <w:r w:rsidRPr="005437CF">
        <w:rPr>
          <w:lang w:val="en-US"/>
        </w:rPr>
        <w:lastRenderedPageBreak/>
        <w:t>Jatkokehitysajatuksia</w:t>
      </w:r>
      <w:bookmarkEnd w:id="34"/>
    </w:p>
    <w:p w14:paraId="41809120" w14:textId="1E17AE49" w:rsidR="00453E98" w:rsidRDefault="00D85CF8" w:rsidP="00453E98">
      <w:r w:rsidRPr="00D85CF8">
        <w:t xml:space="preserve">Ohjelma ei täysin laske </w:t>
      </w:r>
      <w:r>
        <w:t xml:space="preserve">desimaalilukuja, mutta tämä olisi mahdollista sisällyttää ohjelmaan melko helposti. Ohjelma ei ota huomioon myöskään asiakkaan matkaan muita liittyviä tekijöitä, kuten esimerkiksi peräkärryä, tai onko matkaaja ylittänyt maan rajan. </w:t>
      </w:r>
    </w:p>
    <w:p w14:paraId="0D85EC82" w14:textId="6A55CD4A" w:rsidR="00D85CF8" w:rsidRPr="00D85CF8" w:rsidRDefault="00D85CF8" w:rsidP="00453E98">
      <w:r>
        <w:t>Maksuja pystyy tarkastelemaan tällä hetkellä kuka tahansa. Tämän voisi muttaa esimerkiksi lisäämällä ohjelmaan kirjautumistunnus, joka tunnistaisi onko käyttäjä korvauksen hakija vai maksaja, ja tällä perusteella näyttäisi käyttäjälleen spesifioidun valikon käyttäjän omaa roolia vastaan.</w:t>
      </w:r>
    </w:p>
    <w:p w14:paraId="7C4C608C" w14:textId="77777777" w:rsidR="00D451F8" w:rsidRPr="00D85CF8" w:rsidRDefault="00D451F8" w:rsidP="00D451F8"/>
    <w:p w14:paraId="1920D897" w14:textId="77777777" w:rsidR="007D431C" w:rsidRPr="00D451F8" w:rsidRDefault="007D431C" w:rsidP="0091710D">
      <w:pPr>
        <w:pStyle w:val="Lhteet-otsikko"/>
      </w:pPr>
      <w:bookmarkStart w:id="35" w:name="_Toc114050002"/>
      <w:r w:rsidRPr="00D451F8">
        <w:lastRenderedPageBreak/>
        <w:t>Lähteet</w:t>
      </w:r>
      <w:bookmarkEnd w:id="35"/>
    </w:p>
    <w:p w14:paraId="1C21EAE8" w14:textId="77777777" w:rsidR="00905CC5" w:rsidRPr="00D451F8" w:rsidRDefault="00905CC5" w:rsidP="0091710D">
      <w:pPr>
        <w:pStyle w:val="Lhdeluettelonteksti"/>
      </w:pPr>
      <w:bookmarkStart w:id="36" w:name="_Hlk73447968"/>
    </w:p>
    <w:bookmarkEnd w:id="36"/>
    <w:p w14:paraId="5C3D75C9" w14:textId="77777777" w:rsidR="0091136E" w:rsidRPr="00D451F8" w:rsidRDefault="0091136E" w:rsidP="0091710D">
      <w:pPr>
        <w:pStyle w:val="Lhdeluettelonteksti"/>
      </w:pPr>
    </w:p>
    <w:p w14:paraId="3CDC8001" w14:textId="77777777" w:rsidR="00536950" w:rsidRPr="00D451F8" w:rsidRDefault="00536950" w:rsidP="0091710D">
      <w:pPr>
        <w:pStyle w:val="Lhdeluettelonteksti"/>
        <w:sectPr w:rsidR="00536950" w:rsidRPr="00D451F8" w:rsidSect="0025514C">
          <w:headerReference w:type="default" r:id="rId14"/>
          <w:footerReference w:type="default" r:id="rId15"/>
          <w:pgSz w:w="11906" w:h="16838"/>
          <w:pgMar w:top="1134" w:right="1134" w:bottom="1134" w:left="1701" w:header="567" w:footer="567" w:gutter="0"/>
          <w:pgNumType w:start="1"/>
          <w:cols w:space="708"/>
          <w:docGrid w:linePitch="360"/>
        </w:sectPr>
      </w:pPr>
    </w:p>
    <w:p w14:paraId="722773FC" w14:textId="77777777" w:rsidR="00DD10B0" w:rsidRPr="00D451F8" w:rsidRDefault="000373FA" w:rsidP="0091710D">
      <w:pPr>
        <w:pStyle w:val="Liitteenotsikko"/>
      </w:pPr>
      <w:r w:rsidRPr="00D451F8">
        <w:lastRenderedPageBreak/>
        <w:t xml:space="preserve">Liite 1: </w:t>
      </w:r>
      <w:r w:rsidR="0025118E" w:rsidRPr="00D451F8">
        <w:t>L</w:t>
      </w:r>
      <w:r w:rsidR="0091136E" w:rsidRPr="00D451F8">
        <w:t>iitteen otsikko</w:t>
      </w:r>
    </w:p>
    <w:p w14:paraId="6E9991A4" w14:textId="77777777" w:rsidR="00962CA1" w:rsidRPr="00D451F8" w:rsidRDefault="00962CA1" w:rsidP="00962CA1"/>
    <w:p w14:paraId="14752D9A" w14:textId="77777777" w:rsidR="00A954F7" w:rsidRPr="00D451F8" w:rsidRDefault="00A954F7" w:rsidP="00962CA1">
      <w:pPr>
        <w:sectPr w:rsidR="00A954F7" w:rsidRPr="00D451F8" w:rsidSect="0025514C">
          <w:headerReference w:type="default" r:id="rId16"/>
          <w:pgSz w:w="11906" w:h="16838"/>
          <w:pgMar w:top="1134" w:right="1134" w:bottom="1134" w:left="1701" w:header="567" w:footer="567" w:gutter="0"/>
          <w:pgNumType w:start="1"/>
          <w:cols w:space="708"/>
          <w:docGrid w:linePitch="360"/>
        </w:sectPr>
      </w:pPr>
    </w:p>
    <w:p w14:paraId="6E632B82" w14:textId="77777777" w:rsidR="004532EE" w:rsidRPr="00D451F8" w:rsidRDefault="000373FA" w:rsidP="0091710D">
      <w:pPr>
        <w:pStyle w:val="Liitteenotsikko"/>
      </w:pPr>
      <w:r w:rsidRPr="00D451F8">
        <w:lastRenderedPageBreak/>
        <w:t>Liite 2: Liitteen otsikko</w:t>
      </w:r>
    </w:p>
    <w:p w14:paraId="6D890DC3" w14:textId="77777777" w:rsidR="00962CA1" w:rsidRPr="00D451F8" w:rsidRDefault="00962CA1" w:rsidP="000E101A">
      <w:pPr>
        <w:pStyle w:val="Kuvaotsikko"/>
      </w:pPr>
    </w:p>
    <w:sectPr w:rsidR="00962CA1" w:rsidRPr="00D451F8" w:rsidSect="00733B3C">
      <w:headerReference w:type="default" r:id="rId17"/>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6802" w14:textId="77777777" w:rsidR="0090656B" w:rsidRPr="00026630" w:rsidRDefault="0090656B" w:rsidP="0091710D">
      <w:r>
        <w:separator/>
      </w:r>
    </w:p>
    <w:p w14:paraId="51040C3D" w14:textId="77777777" w:rsidR="0090656B" w:rsidRDefault="0090656B" w:rsidP="0091710D"/>
    <w:p w14:paraId="23564F36" w14:textId="77777777" w:rsidR="0090656B" w:rsidRDefault="0090656B" w:rsidP="0091710D"/>
    <w:p w14:paraId="4129964C" w14:textId="77777777" w:rsidR="0090656B" w:rsidRDefault="0090656B" w:rsidP="0091710D"/>
    <w:p w14:paraId="7377A69E" w14:textId="77777777" w:rsidR="0090656B" w:rsidRDefault="0090656B" w:rsidP="0091710D"/>
  </w:endnote>
  <w:endnote w:type="continuationSeparator" w:id="0">
    <w:p w14:paraId="3D90A390" w14:textId="77777777" w:rsidR="0090656B" w:rsidRPr="00026630" w:rsidRDefault="0090656B" w:rsidP="0091710D">
      <w:r>
        <w:continuationSeparator/>
      </w:r>
    </w:p>
    <w:p w14:paraId="70DFA479" w14:textId="77777777" w:rsidR="0090656B" w:rsidRDefault="0090656B" w:rsidP="0091710D"/>
    <w:p w14:paraId="4EB5BC01" w14:textId="77777777" w:rsidR="0090656B" w:rsidRDefault="0090656B" w:rsidP="0091710D"/>
    <w:p w14:paraId="2CFA4A8E" w14:textId="77777777" w:rsidR="0090656B" w:rsidRDefault="0090656B" w:rsidP="0091710D"/>
    <w:p w14:paraId="190AFB69" w14:textId="77777777" w:rsidR="0090656B" w:rsidRDefault="0090656B"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2158" w14:textId="77777777" w:rsidR="00401407" w:rsidRPr="00696E55" w:rsidRDefault="00401407" w:rsidP="0091710D">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9E0D" w14:textId="77777777" w:rsidR="0090656B" w:rsidRPr="00026630" w:rsidRDefault="0090656B" w:rsidP="0091710D">
      <w:r>
        <w:separator/>
      </w:r>
    </w:p>
    <w:p w14:paraId="3CCEFF16" w14:textId="77777777" w:rsidR="0090656B" w:rsidRDefault="0090656B" w:rsidP="0091710D"/>
    <w:p w14:paraId="6C1CC8D4" w14:textId="77777777" w:rsidR="0090656B" w:rsidRDefault="0090656B" w:rsidP="0091710D"/>
    <w:p w14:paraId="2751650D" w14:textId="77777777" w:rsidR="0090656B" w:rsidRDefault="0090656B" w:rsidP="0091710D"/>
    <w:p w14:paraId="789E7D42" w14:textId="77777777" w:rsidR="0090656B" w:rsidRDefault="0090656B" w:rsidP="0091710D"/>
  </w:footnote>
  <w:footnote w:type="continuationSeparator" w:id="0">
    <w:p w14:paraId="524ECB86" w14:textId="77777777" w:rsidR="0090656B" w:rsidRPr="00026630" w:rsidRDefault="0090656B" w:rsidP="0091710D">
      <w:r>
        <w:continuationSeparator/>
      </w:r>
    </w:p>
    <w:p w14:paraId="33E2AE6B" w14:textId="77777777" w:rsidR="0090656B" w:rsidRDefault="0090656B" w:rsidP="0091710D"/>
    <w:p w14:paraId="1A4A1770" w14:textId="77777777" w:rsidR="0090656B" w:rsidRDefault="0090656B" w:rsidP="0091710D"/>
    <w:p w14:paraId="2771F1FD" w14:textId="77777777" w:rsidR="0090656B" w:rsidRDefault="0090656B" w:rsidP="0091710D"/>
    <w:p w14:paraId="595D49A1" w14:textId="77777777" w:rsidR="0090656B" w:rsidRDefault="0090656B"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A7C2"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12186"/>
      <w:docPartObj>
        <w:docPartGallery w:val="Page Numbers (Top of Page)"/>
        <w:docPartUnique/>
      </w:docPartObj>
    </w:sdtPr>
    <w:sdtContent>
      <w:p w14:paraId="3DB2461A" w14:textId="77777777" w:rsidR="00C42719" w:rsidRDefault="00C42719" w:rsidP="0091710D">
        <w:pPr>
          <w:pStyle w:val="Yltunniste"/>
        </w:pPr>
        <w:r>
          <w:rPr>
            <w:noProof w:val="0"/>
          </w:rPr>
          <w:fldChar w:fldCharType="begin"/>
        </w:r>
        <w:r>
          <w:instrText xml:space="preserve"> PAGE   \* MERGEFORMAT </w:instrText>
        </w:r>
        <w:r>
          <w:rPr>
            <w:noProof w:val="0"/>
          </w:rPr>
          <w:fldChar w:fldCharType="separate"/>
        </w:r>
        <w:r w:rsidR="008A4240">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74925"/>
      <w:docPartObj>
        <w:docPartGallery w:val="Page Numbers (Top of Page)"/>
        <w:docPartUnique/>
      </w:docPartObj>
    </w:sdtPr>
    <w:sdtContent>
      <w:p w14:paraId="13E49A15" w14:textId="77777777" w:rsidR="00E35186" w:rsidRPr="007E3E9E" w:rsidRDefault="00E35186" w:rsidP="0091710D">
        <w:pPr>
          <w:pStyle w:val="Yltunniste"/>
        </w:pPr>
        <w:r>
          <w:t>Liite 1</w:t>
        </w:r>
        <w:r w:rsidR="003F5EFD">
          <w:t xml:space="preserve"> </w:t>
        </w:r>
        <w:r>
          <w:t xml:space="preserve">/ </w:t>
        </w:r>
        <w:r>
          <w:rPr>
            <w:noProof w:val="0"/>
          </w:rPr>
          <w:fldChar w:fldCharType="begin"/>
        </w:r>
        <w:r>
          <w:instrText xml:space="preserve"> PAGE   \* MERGEFORMAT </w:instrText>
        </w:r>
        <w:r>
          <w:rPr>
            <w:noProof w:val="0"/>
          </w:rPr>
          <w:fldChar w:fldCharType="separate"/>
        </w:r>
        <w:r>
          <w:t>8</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6503"/>
      <w:docPartObj>
        <w:docPartGallery w:val="Page Numbers (Top of Page)"/>
        <w:docPartUnique/>
      </w:docPartObj>
    </w:sdtPr>
    <w:sdtContent>
      <w:p w14:paraId="17B2B464" w14:textId="77777777" w:rsidR="006745A2" w:rsidRPr="007E3E9E" w:rsidRDefault="006745A2" w:rsidP="0091710D">
        <w:pPr>
          <w:pStyle w:val="Yltunniste"/>
        </w:pPr>
        <w:r>
          <w:t xml:space="preserve">Liite </w:t>
        </w:r>
        <w:r w:rsidR="00EE5FDA">
          <w:t>2</w:t>
        </w:r>
        <w:r>
          <w:t xml:space="preserve"> / </w:t>
        </w:r>
        <w:r>
          <w:rPr>
            <w:noProof w:val="0"/>
          </w:rPr>
          <w:fldChar w:fldCharType="begin"/>
        </w:r>
        <w:r>
          <w:instrText xml:space="preserve"> PAGE   \* MERGEFORMAT </w:instrText>
        </w:r>
        <w:r>
          <w:rPr>
            <w:noProof w:val="0"/>
          </w:rPr>
          <w:fldChar w:fldCharType="separate"/>
        </w:r>
        <w: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851018090">
    <w:abstractNumId w:val="2"/>
  </w:num>
  <w:num w:numId="2" w16cid:durableId="1787575946">
    <w:abstractNumId w:val="1"/>
  </w:num>
  <w:num w:numId="3" w16cid:durableId="159079855">
    <w:abstractNumId w:val="0"/>
  </w:num>
  <w:num w:numId="4" w16cid:durableId="8392008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6F4B56"/>
    <w:rsid w:val="00001083"/>
    <w:rsid w:val="000061AC"/>
    <w:rsid w:val="0000674E"/>
    <w:rsid w:val="00011FD0"/>
    <w:rsid w:val="00013676"/>
    <w:rsid w:val="00015BF1"/>
    <w:rsid w:val="00025BF8"/>
    <w:rsid w:val="00030CCC"/>
    <w:rsid w:val="000328CE"/>
    <w:rsid w:val="0003563F"/>
    <w:rsid w:val="00036982"/>
    <w:rsid w:val="00037066"/>
    <w:rsid w:val="000373FA"/>
    <w:rsid w:val="00042E5B"/>
    <w:rsid w:val="00043524"/>
    <w:rsid w:val="00046511"/>
    <w:rsid w:val="0005028C"/>
    <w:rsid w:val="00052964"/>
    <w:rsid w:val="0005405C"/>
    <w:rsid w:val="00054073"/>
    <w:rsid w:val="0005622E"/>
    <w:rsid w:val="00076544"/>
    <w:rsid w:val="000770AC"/>
    <w:rsid w:val="00077A37"/>
    <w:rsid w:val="00091112"/>
    <w:rsid w:val="00094D1B"/>
    <w:rsid w:val="000970B0"/>
    <w:rsid w:val="000B1635"/>
    <w:rsid w:val="000B547F"/>
    <w:rsid w:val="000C4B45"/>
    <w:rsid w:val="000C6C4F"/>
    <w:rsid w:val="000D1CB6"/>
    <w:rsid w:val="000D45EA"/>
    <w:rsid w:val="000D76D3"/>
    <w:rsid w:val="000E101A"/>
    <w:rsid w:val="000E20F3"/>
    <w:rsid w:val="000E23E7"/>
    <w:rsid w:val="000F54E7"/>
    <w:rsid w:val="000F7D21"/>
    <w:rsid w:val="000F7F86"/>
    <w:rsid w:val="001018F2"/>
    <w:rsid w:val="00106873"/>
    <w:rsid w:val="001068A8"/>
    <w:rsid w:val="00107B38"/>
    <w:rsid w:val="00124629"/>
    <w:rsid w:val="001366BF"/>
    <w:rsid w:val="0014175A"/>
    <w:rsid w:val="00142E67"/>
    <w:rsid w:val="0014325F"/>
    <w:rsid w:val="00144437"/>
    <w:rsid w:val="00147961"/>
    <w:rsid w:val="00147ADD"/>
    <w:rsid w:val="00152E52"/>
    <w:rsid w:val="0015378A"/>
    <w:rsid w:val="00171185"/>
    <w:rsid w:val="00175085"/>
    <w:rsid w:val="00176258"/>
    <w:rsid w:val="00181183"/>
    <w:rsid w:val="001859D4"/>
    <w:rsid w:val="00187E53"/>
    <w:rsid w:val="0019089E"/>
    <w:rsid w:val="001A1C11"/>
    <w:rsid w:val="001A3860"/>
    <w:rsid w:val="001A4B8D"/>
    <w:rsid w:val="001A4FB4"/>
    <w:rsid w:val="001A5184"/>
    <w:rsid w:val="001A55E7"/>
    <w:rsid w:val="001B246E"/>
    <w:rsid w:val="001B40FF"/>
    <w:rsid w:val="001B5EA7"/>
    <w:rsid w:val="001C45DD"/>
    <w:rsid w:val="001D0D90"/>
    <w:rsid w:val="001D5F23"/>
    <w:rsid w:val="001E11B7"/>
    <w:rsid w:val="001E48BE"/>
    <w:rsid w:val="001E7935"/>
    <w:rsid w:val="001F1403"/>
    <w:rsid w:val="001F1642"/>
    <w:rsid w:val="00202980"/>
    <w:rsid w:val="002064C5"/>
    <w:rsid w:val="00206DBE"/>
    <w:rsid w:val="002074CF"/>
    <w:rsid w:val="002158B4"/>
    <w:rsid w:val="00217A68"/>
    <w:rsid w:val="0022603C"/>
    <w:rsid w:val="00227570"/>
    <w:rsid w:val="002305F0"/>
    <w:rsid w:val="00233523"/>
    <w:rsid w:val="00234C5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1C49"/>
    <w:rsid w:val="002B604B"/>
    <w:rsid w:val="002B7279"/>
    <w:rsid w:val="002B77BA"/>
    <w:rsid w:val="002C0A2C"/>
    <w:rsid w:val="002E0166"/>
    <w:rsid w:val="002F1C40"/>
    <w:rsid w:val="002F43DC"/>
    <w:rsid w:val="002F54C0"/>
    <w:rsid w:val="002F6693"/>
    <w:rsid w:val="00300C76"/>
    <w:rsid w:val="00301A30"/>
    <w:rsid w:val="00304179"/>
    <w:rsid w:val="00306050"/>
    <w:rsid w:val="00306E42"/>
    <w:rsid w:val="00306E92"/>
    <w:rsid w:val="003133BA"/>
    <w:rsid w:val="00313EBD"/>
    <w:rsid w:val="00314505"/>
    <w:rsid w:val="0032311B"/>
    <w:rsid w:val="00335860"/>
    <w:rsid w:val="00345062"/>
    <w:rsid w:val="00350091"/>
    <w:rsid w:val="003509AD"/>
    <w:rsid w:val="00357FD9"/>
    <w:rsid w:val="00367690"/>
    <w:rsid w:val="00367AF9"/>
    <w:rsid w:val="00377189"/>
    <w:rsid w:val="00381A59"/>
    <w:rsid w:val="00382F3D"/>
    <w:rsid w:val="003908EA"/>
    <w:rsid w:val="003C46D8"/>
    <w:rsid w:val="003C60AC"/>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3E98"/>
    <w:rsid w:val="004569DD"/>
    <w:rsid w:val="00456FC6"/>
    <w:rsid w:val="0046746F"/>
    <w:rsid w:val="00470DDA"/>
    <w:rsid w:val="00472BE2"/>
    <w:rsid w:val="00474C94"/>
    <w:rsid w:val="004776D4"/>
    <w:rsid w:val="004833C0"/>
    <w:rsid w:val="00493E2E"/>
    <w:rsid w:val="0049553B"/>
    <w:rsid w:val="004A01CA"/>
    <w:rsid w:val="004C6732"/>
    <w:rsid w:val="004C6F92"/>
    <w:rsid w:val="004D3891"/>
    <w:rsid w:val="004D51AC"/>
    <w:rsid w:val="004D612A"/>
    <w:rsid w:val="004E3467"/>
    <w:rsid w:val="0050421A"/>
    <w:rsid w:val="00505816"/>
    <w:rsid w:val="00511350"/>
    <w:rsid w:val="00512FDE"/>
    <w:rsid w:val="005132EC"/>
    <w:rsid w:val="0051344B"/>
    <w:rsid w:val="00534AE4"/>
    <w:rsid w:val="005351F2"/>
    <w:rsid w:val="0053592F"/>
    <w:rsid w:val="00536950"/>
    <w:rsid w:val="005437CF"/>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6E55"/>
    <w:rsid w:val="006A50C1"/>
    <w:rsid w:val="006A61D2"/>
    <w:rsid w:val="006B0AF7"/>
    <w:rsid w:val="006B3E60"/>
    <w:rsid w:val="006B6C1D"/>
    <w:rsid w:val="006B7932"/>
    <w:rsid w:val="006C01FB"/>
    <w:rsid w:val="006C55B3"/>
    <w:rsid w:val="006D180A"/>
    <w:rsid w:val="006D3733"/>
    <w:rsid w:val="006D4764"/>
    <w:rsid w:val="006D6D0E"/>
    <w:rsid w:val="006E4AC5"/>
    <w:rsid w:val="006E57AF"/>
    <w:rsid w:val="006F43C3"/>
    <w:rsid w:val="006F4B56"/>
    <w:rsid w:val="007012AD"/>
    <w:rsid w:val="0070304D"/>
    <w:rsid w:val="00704F1C"/>
    <w:rsid w:val="0071091F"/>
    <w:rsid w:val="00713763"/>
    <w:rsid w:val="00724313"/>
    <w:rsid w:val="0073031E"/>
    <w:rsid w:val="0073076F"/>
    <w:rsid w:val="00732F30"/>
    <w:rsid w:val="00733B3C"/>
    <w:rsid w:val="007363BE"/>
    <w:rsid w:val="00741C41"/>
    <w:rsid w:val="007459AA"/>
    <w:rsid w:val="00751273"/>
    <w:rsid w:val="00757A84"/>
    <w:rsid w:val="00761C17"/>
    <w:rsid w:val="00762FD2"/>
    <w:rsid w:val="007715AD"/>
    <w:rsid w:val="00772406"/>
    <w:rsid w:val="007808D8"/>
    <w:rsid w:val="00780AB9"/>
    <w:rsid w:val="00783EB2"/>
    <w:rsid w:val="007843BF"/>
    <w:rsid w:val="00784D75"/>
    <w:rsid w:val="00786585"/>
    <w:rsid w:val="007914B8"/>
    <w:rsid w:val="0079220B"/>
    <w:rsid w:val="007A3517"/>
    <w:rsid w:val="007A7CFC"/>
    <w:rsid w:val="007B7D32"/>
    <w:rsid w:val="007C0B1E"/>
    <w:rsid w:val="007C7D84"/>
    <w:rsid w:val="007D431C"/>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32190"/>
    <w:rsid w:val="00832476"/>
    <w:rsid w:val="00840A09"/>
    <w:rsid w:val="00847648"/>
    <w:rsid w:val="00854DC7"/>
    <w:rsid w:val="008579B6"/>
    <w:rsid w:val="00860AF6"/>
    <w:rsid w:val="00862A54"/>
    <w:rsid w:val="00864472"/>
    <w:rsid w:val="008652FA"/>
    <w:rsid w:val="00871AB4"/>
    <w:rsid w:val="008758EC"/>
    <w:rsid w:val="008825D4"/>
    <w:rsid w:val="00884BDA"/>
    <w:rsid w:val="0089317A"/>
    <w:rsid w:val="0089434E"/>
    <w:rsid w:val="008943B3"/>
    <w:rsid w:val="008955E5"/>
    <w:rsid w:val="008A4240"/>
    <w:rsid w:val="008A50F1"/>
    <w:rsid w:val="008B4497"/>
    <w:rsid w:val="008C08F2"/>
    <w:rsid w:val="008C3E84"/>
    <w:rsid w:val="008C5F8F"/>
    <w:rsid w:val="008C7B68"/>
    <w:rsid w:val="008E2F1C"/>
    <w:rsid w:val="00900F75"/>
    <w:rsid w:val="00905CC5"/>
    <w:rsid w:val="0090656B"/>
    <w:rsid w:val="0091136E"/>
    <w:rsid w:val="00912A4F"/>
    <w:rsid w:val="0091635D"/>
    <w:rsid w:val="0091710D"/>
    <w:rsid w:val="00917E60"/>
    <w:rsid w:val="00922AAA"/>
    <w:rsid w:val="00924A80"/>
    <w:rsid w:val="00926B77"/>
    <w:rsid w:val="00931815"/>
    <w:rsid w:val="00933CD2"/>
    <w:rsid w:val="00933F48"/>
    <w:rsid w:val="00934FE0"/>
    <w:rsid w:val="00943483"/>
    <w:rsid w:val="00946475"/>
    <w:rsid w:val="00955487"/>
    <w:rsid w:val="009570BC"/>
    <w:rsid w:val="0095716F"/>
    <w:rsid w:val="00962CA1"/>
    <w:rsid w:val="009821C5"/>
    <w:rsid w:val="00984DC7"/>
    <w:rsid w:val="00990022"/>
    <w:rsid w:val="0099135B"/>
    <w:rsid w:val="00993262"/>
    <w:rsid w:val="009945CD"/>
    <w:rsid w:val="009A43D0"/>
    <w:rsid w:val="009B1EE5"/>
    <w:rsid w:val="009B62FB"/>
    <w:rsid w:val="009C5F56"/>
    <w:rsid w:val="009D16CC"/>
    <w:rsid w:val="009E0284"/>
    <w:rsid w:val="00A01437"/>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78A2"/>
    <w:rsid w:val="00A7035D"/>
    <w:rsid w:val="00A716F3"/>
    <w:rsid w:val="00A86E0C"/>
    <w:rsid w:val="00A876AF"/>
    <w:rsid w:val="00A92DFB"/>
    <w:rsid w:val="00A953B3"/>
    <w:rsid w:val="00A954F7"/>
    <w:rsid w:val="00A968C9"/>
    <w:rsid w:val="00AB04E8"/>
    <w:rsid w:val="00AB74B9"/>
    <w:rsid w:val="00AB7B4F"/>
    <w:rsid w:val="00AC193A"/>
    <w:rsid w:val="00AC22C7"/>
    <w:rsid w:val="00AD2898"/>
    <w:rsid w:val="00AE1A71"/>
    <w:rsid w:val="00AE6194"/>
    <w:rsid w:val="00AF0C89"/>
    <w:rsid w:val="00AF0CF6"/>
    <w:rsid w:val="00AF7654"/>
    <w:rsid w:val="00B024CC"/>
    <w:rsid w:val="00B13AA5"/>
    <w:rsid w:val="00B14082"/>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B40"/>
    <w:rsid w:val="00B8503A"/>
    <w:rsid w:val="00B85DCE"/>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3C5F"/>
    <w:rsid w:val="00C3567D"/>
    <w:rsid w:val="00C42719"/>
    <w:rsid w:val="00C455D7"/>
    <w:rsid w:val="00C45A42"/>
    <w:rsid w:val="00C53572"/>
    <w:rsid w:val="00C55407"/>
    <w:rsid w:val="00C55825"/>
    <w:rsid w:val="00C626EA"/>
    <w:rsid w:val="00C63FF9"/>
    <w:rsid w:val="00C71342"/>
    <w:rsid w:val="00C72C67"/>
    <w:rsid w:val="00C86F2D"/>
    <w:rsid w:val="00CA1C93"/>
    <w:rsid w:val="00CA3610"/>
    <w:rsid w:val="00CA4726"/>
    <w:rsid w:val="00CA4963"/>
    <w:rsid w:val="00CC0CA0"/>
    <w:rsid w:val="00CC2A99"/>
    <w:rsid w:val="00CC2FEA"/>
    <w:rsid w:val="00CC42E9"/>
    <w:rsid w:val="00CC5CD7"/>
    <w:rsid w:val="00CD2BFE"/>
    <w:rsid w:val="00CD4353"/>
    <w:rsid w:val="00CE1444"/>
    <w:rsid w:val="00CF0839"/>
    <w:rsid w:val="00CF37E2"/>
    <w:rsid w:val="00D01246"/>
    <w:rsid w:val="00D21FA9"/>
    <w:rsid w:val="00D30467"/>
    <w:rsid w:val="00D33060"/>
    <w:rsid w:val="00D35613"/>
    <w:rsid w:val="00D36FE6"/>
    <w:rsid w:val="00D44F9D"/>
    <w:rsid w:val="00D451F8"/>
    <w:rsid w:val="00D46311"/>
    <w:rsid w:val="00D47B24"/>
    <w:rsid w:val="00D57450"/>
    <w:rsid w:val="00D5796A"/>
    <w:rsid w:val="00D601A7"/>
    <w:rsid w:val="00D61B97"/>
    <w:rsid w:val="00D62E7E"/>
    <w:rsid w:val="00D650F9"/>
    <w:rsid w:val="00D6592F"/>
    <w:rsid w:val="00D677D4"/>
    <w:rsid w:val="00D715B8"/>
    <w:rsid w:val="00D75036"/>
    <w:rsid w:val="00D770B2"/>
    <w:rsid w:val="00D835D1"/>
    <w:rsid w:val="00D85CF8"/>
    <w:rsid w:val="00D91418"/>
    <w:rsid w:val="00DA1ADC"/>
    <w:rsid w:val="00DA69E9"/>
    <w:rsid w:val="00DB05DD"/>
    <w:rsid w:val="00DB143F"/>
    <w:rsid w:val="00DB6C4B"/>
    <w:rsid w:val="00DC2A5C"/>
    <w:rsid w:val="00DC7942"/>
    <w:rsid w:val="00DD10B0"/>
    <w:rsid w:val="00DD2D01"/>
    <w:rsid w:val="00DD34A2"/>
    <w:rsid w:val="00DD4446"/>
    <w:rsid w:val="00DD7DC1"/>
    <w:rsid w:val="00DE5D97"/>
    <w:rsid w:val="00DE7216"/>
    <w:rsid w:val="00DF034D"/>
    <w:rsid w:val="00DF4040"/>
    <w:rsid w:val="00DF6913"/>
    <w:rsid w:val="00DF75DB"/>
    <w:rsid w:val="00E014CA"/>
    <w:rsid w:val="00E03C3D"/>
    <w:rsid w:val="00E05355"/>
    <w:rsid w:val="00E14474"/>
    <w:rsid w:val="00E16603"/>
    <w:rsid w:val="00E17714"/>
    <w:rsid w:val="00E209BE"/>
    <w:rsid w:val="00E24F6D"/>
    <w:rsid w:val="00E30032"/>
    <w:rsid w:val="00E3059A"/>
    <w:rsid w:val="00E32867"/>
    <w:rsid w:val="00E35186"/>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3F03"/>
    <w:rsid w:val="00F018F2"/>
    <w:rsid w:val="00F13B15"/>
    <w:rsid w:val="00F14EDB"/>
    <w:rsid w:val="00F20795"/>
    <w:rsid w:val="00F21E19"/>
    <w:rsid w:val="00F242A9"/>
    <w:rsid w:val="00F356CE"/>
    <w:rsid w:val="00F4583F"/>
    <w:rsid w:val="00F45E8A"/>
    <w:rsid w:val="00F47959"/>
    <w:rsid w:val="00F51EAE"/>
    <w:rsid w:val="00F6228C"/>
    <w:rsid w:val="00F67E7F"/>
    <w:rsid w:val="00F7401F"/>
    <w:rsid w:val="00F74E1F"/>
    <w:rsid w:val="00F768AB"/>
    <w:rsid w:val="00F8245D"/>
    <w:rsid w:val="00F82484"/>
    <w:rsid w:val="00F87CE1"/>
    <w:rsid w:val="00F953EB"/>
    <w:rsid w:val="00F96DC3"/>
    <w:rsid w:val="00FB0A43"/>
    <w:rsid w:val="00FC6BEB"/>
    <w:rsid w:val="00FD0491"/>
    <w:rsid w:val="00FD100E"/>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9D5FF"/>
  <w15:docId w15:val="{682D07EE-2572-42C8-9C86-ECC6FC68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19089E"/>
    <w:pPr>
      <w:spacing w:before="360" w:after="360"/>
    </w:pPr>
    <w:rPr>
      <w:noProof/>
    </w:r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8"/>
    <w:rsid w:val="0022603C"/>
    <w:pPr>
      <w:spacing w:before="0" w:after="0" w:line="240" w:lineRule="auto"/>
      <w:jc w:val="right"/>
    </w:pPr>
  </w:style>
  <w:style w:type="character" w:customStyle="1" w:styleId="YltunnisteChar">
    <w:name w:val="Ylätunniste Char"/>
    <w:basedOn w:val="Kappaleenoletusfontti"/>
    <w:link w:val="Yltunniste"/>
    <w:uiPriority w:val="98"/>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077A37"/>
    <w:pPr>
      <w:spacing w:before="240" w:after="240"/>
      <w:ind w:left="284" w:hanging="284"/>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next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3908EA"/>
    <w:rPr>
      <w:noProof/>
    </w:rPr>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59721021">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OneDrive\Ty&#246;p&#246;yt&#228;\OHPGIT\OhjelmointiProjekti\documents\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820EFCA6898CFD478C0C98DF114C8FFA" ma:contentTypeVersion="2" ma:contentTypeDescription="Luo uusi asiakirja." ma:contentTypeScope="" ma:versionID="139de8ae3f00c2f73d5f518fa0a596b7">
  <xsd:schema xmlns:xsd="http://www.w3.org/2001/XMLSchema" xmlns:xs="http://www.w3.org/2001/XMLSchema" xmlns:p="http://schemas.microsoft.com/office/2006/metadata/properties" xmlns:ns2="2e1bf8a1-d9d4-484a-9bfb-74ab4b6c4fb7" targetNamespace="http://schemas.microsoft.com/office/2006/metadata/properties" ma:root="true" ma:fieldsID="9ba268ace3e5d8adceab327ca7245494" ns2:_="">
    <xsd:import namespace="2e1bf8a1-d9d4-484a-9bfb-74ab4b6c4fb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bf8a1-d9d4-484a-9bfb-74ab4b6c4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4.xml><?xml version="1.0" encoding="utf-8"?>
<ds:datastoreItem xmlns:ds="http://schemas.openxmlformats.org/officeDocument/2006/customXml" ds:itemID="{8BE75510-BD65-4DCF-AFD4-08FE0CB2B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bf8a1-d9d4-484a-9bfb-74ab4b6c4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vaatimusmäärittely.dotx</Template>
  <TotalTime>56</TotalTime>
  <Pages>13</Pages>
  <Words>1188</Words>
  <Characters>9628</Characters>
  <Application>Microsoft Office Word</Application>
  <DocSecurity>0</DocSecurity>
  <Lines>80</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HAMK Opinnäytetyö</vt:lpstr>
      <vt:lpstr>Liite 3 Mallipohja</vt:lpstr>
    </vt:vector>
  </TitlesOfParts>
  <Company>HAMK</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dc:title>
  <dc:creator>Pauliina Savolainen</dc:creator>
  <cp:keywords>opinnäytetyö</cp:keywords>
  <cp:lastModifiedBy>Pauliina Savolainen</cp:lastModifiedBy>
  <cp:revision>4</cp:revision>
  <cp:lastPrinted>2016-05-20T12:15:00Z</cp:lastPrinted>
  <dcterms:created xsi:type="dcterms:W3CDTF">2022-10-01T19:37:00Z</dcterms:created>
  <dcterms:modified xsi:type="dcterms:W3CDTF">2022-10-03T07:23:00Z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0x010100820EFCA6898CFD478C0C98DF114C8FFA</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y fmtid="{D5CDD505-2E9C-101B-9397-08002B2CF9AE}" pid="6" name="GrammarlyDocumentId">
    <vt:lpwstr>2e1a6d7f-b45b-49bf-8c03-b2273218abd0</vt:lpwstr>
  </property>
</Properties>
</file>